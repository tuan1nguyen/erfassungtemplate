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3C5A" w14:textId="70817BEF" w:rsidR="00AE77DE" w:rsidRPr="00597F56" w:rsidRDefault="000A0531" w:rsidP="00AE77DE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«TableStart:Cov19»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0632EAC" w14:textId="77777777" w:rsidR="00AE77DE" w:rsidRDefault="00AE77DE"/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4105"/>
      </w:tblGrid>
      <w:tr w:rsidR="00E36D63" w:rsidRPr="00597F56" w14:paraId="12941B05" w14:textId="77777777" w:rsidTr="0099364F">
        <w:tc>
          <w:tcPr>
            <w:tcW w:w="9639" w:type="dxa"/>
            <w:gridSpan w:val="2"/>
          </w:tcPr>
          <w:p w14:paraId="58025E90" w14:textId="4B7EE872" w:rsidR="00E36D63" w:rsidRDefault="0041346C" w:rsidP="00E36D63">
            <w:pPr>
              <w:pStyle w:val="Titel"/>
              <w:spacing w:after="240"/>
              <w:rPr>
                <w:noProof/>
              </w:rPr>
            </w:pPr>
            <w:r>
              <w:fldChar w:fldCharType="begin"/>
            </w:r>
            <w:r>
              <w:instrText xml:space="preserve"> MERGEFIELD  TitleLabel  \* MERGEFORMAT </w:instrText>
            </w:r>
            <w:r>
              <w:fldChar w:fldCharType="separate"/>
            </w:r>
            <w:r w:rsidR="00F262D6">
              <w:rPr>
                <w:noProof/>
              </w:rPr>
              <w:t>«TitleLabel»</w:t>
            </w:r>
            <w:r>
              <w:rPr>
                <w:noProof/>
              </w:rPr>
              <w:fldChar w:fldCharType="end"/>
            </w:r>
          </w:p>
          <w:p w14:paraId="6DF2B199" w14:textId="77777777" w:rsidR="009430B9" w:rsidRPr="00E02DAE" w:rsidRDefault="009430B9" w:rsidP="00E02DAE"/>
        </w:tc>
      </w:tr>
      <w:tr w:rsidR="009430B9" w:rsidRPr="00D51AAD" w14:paraId="588BFD71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56DD3999" w14:textId="37CAC208" w:rsidR="009430B9" w:rsidRPr="003B0EAD" w:rsidRDefault="00856BF5" w:rsidP="009430B9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KundennummerLabel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«KundennummerLabel»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7FF797EB" w14:textId="2EC09F50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KundennummerValue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«KundennummerValue»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7ECB812E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D86C79F" w14:textId="6D215A87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SubnummerLabel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«SubnummerLabel»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06A4E400" w14:textId="3F8A8EA6" w:rsidR="009430B9" w:rsidRPr="00D51AAD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instrText xml:space="preserve"> MERGEFIELD  SubnummerValue  \* MERGEFORMAT </w:instrTex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t>«SubnummerValue»</w:t>
            </w:r>
            <w:r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  <w:fldChar w:fldCharType="end"/>
            </w:r>
          </w:p>
        </w:tc>
      </w:tr>
      <w:tr w:rsidR="009430B9" w:rsidRPr="00D51AAD" w14:paraId="1E879FB2" w14:textId="77777777" w:rsidTr="0099364F">
        <w:trPr>
          <w:trHeight w:val="454"/>
        </w:trPr>
        <w:tc>
          <w:tcPr>
            <w:tcW w:w="5534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027AFDB" w14:textId="0EDDA813" w:rsidR="009430B9" w:rsidRPr="003B0EAD" w:rsidRDefault="007C25FD" w:rsidP="009430B9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BetriebsteilLabel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«BetriebsteilLabel»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05" w:type="dxa"/>
            <w:tcMar>
              <w:left w:w="170" w:type="dxa"/>
              <w:right w:w="170" w:type="dxa"/>
            </w:tcMar>
            <w:vAlign w:val="center"/>
          </w:tcPr>
          <w:p w14:paraId="6D923EFF" w14:textId="202A36C8" w:rsidR="009430B9" w:rsidRPr="00AF4280" w:rsidRDefault="007C25FD" w:rsidP="009430B9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BetriebsteilValue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«BetriebsteilValue»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406283C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B4264F6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0D27D8B5" w14:textId="0931EE32" w:rsidR="00623336" w:rsidRPr="00597F56" w:rsidRDefault="007C25FD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«TableStart:Kurzarbeit»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CB15917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4AB3B02E" w14:textId="2FCB48BA" w:rsidR="00623336" w:rsidRPr="00D51AAD" w:rsidRDefault="007C25FD" w:rsidP="00623336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KurzarbeitLabel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F262D6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«KurzarbeitLabel»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623336" w:rsidRPr="00D51AAD" w14:paraId="69731A2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6A7AB2F8" w14:textId="48E688A9" w:rsidR="00623336" w:rsidRPr="003B0EAD" w:rsidRDefault="007C25FD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ZeitspanneLabel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«ZeitspanneLabel»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0030C145" w14:textId="085650A7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ZeitspanneValue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«ZeitspanneValue»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623336" w:rsidRPr="00D51AAD" w14:paraId="2BAE6C5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7FBE4851" w14:textId="3EC88266" w:rsidR="00623336" w:rsidRPr="003B0EAD" w:rsidRDefault="007C25FD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LohnsummeLabel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«LohnsummeLabel»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41E93BF8" w14:textId="27A0AAD6" w:rsidR="00623336" w:rsidRPr="00AF4280" w:rsidRDefault="007C25FD" w:rsidP="00AF4280">
            <w:pPr>
              <w:ind w:left="-113"/>
              <w:jc w:val="both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LohnsummeValue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«LohnsummeValue»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5D7F17E0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FC3D725" w14:textId="780AA4AB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TableEnd:Kurzarbeit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«TableEnd:Kurzarbeit»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4721A06D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7014445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548EE080" w14:textId="40769410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«TableStart:Dokumente»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08476426" w14:textId="3A492807" w:rsidR="00E43245" w:rsidRPr="00D51AAD" w:rsidRDefault="007C25FD" w:rsidP="00E43245">
      <w:pPr>
        <w:ind w:left="-113"/>
        <w:rPr>
          <w:rFonts w:ascii="HelveticaNeue LT 45 Light" w:hAnsi="HelveticaNeue LT 45 Light" w:cs="Arial"/>
          <w:b/>
          <w:noProof/>
          <w:color w:val="000000" w:themeColor="text1"/>
          <w:szCs w:val="20"/>
        </w:rPr>
      </w:pP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begin"/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instrText xml:space="preserve"> MERGEFIELD  DokumenteLabel  \* MERGEFORMAT </w:instrTex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separate"/>
      </w:r>
      <w:r w:rsidR="00F262D6"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t>«DokumenteLabel»</w:t>
      </w:r>
      <w:r>
        <w:rPr>
          <w:rFonts w:ascii="HelveticaNeue LT 45 Light" w:hAnsi="HelveticaNeue LT 45 Light" w:cs="Arial"/>
          <w:b/>
          <w:noProof/>
          <w:color w:val="000000" w:themeColor="text1"/>
          <w:szCs w:val="20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055"/>
        <w:gridCol w:w="2055"/>
      </w:tblGrid>
      <w:tr w:rsidR="00522E43" w:rsidRPr="00D51AAD" w14:paraId="08CC6211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35D9AA85" w14:textId="66BFAEED" w:rsidR="00522E43" w:rsidRPr="007C25FD" w:rsidRDefault="007C25FD" w:rsidP="00522E43">
            <w:pPr>
              <w:rPr>
                <w:rFonts w:ascii="HelveticaNeue LT 45 Light" w:hAnsi="HelveticaNeue LT 45 Light" w:cs="Arial"/>
                <w:b/>
                <w:bCs/>
                <w:sz w:val="18"/>
                <w:szCs w:val="18"/>
              </w:rPr>
            </w:pP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DateiNameLabel  \* MERGEFORMAT </w:instrTex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«DateiNameLabel»</w:t>
            </w:r>
            <w:r w:rsidRPr="007C25FD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7A6F8A4D" w14:textId="1EB420D1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DateiGroesseLabel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«DateiGroesseLabel»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2419B1F2" w14:textId="101F8747" w:rsidR="00522E43" w:rsidRPr="007C25F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instrText xml:space="preserve"> MERGEFIELD  UploadDatumLabel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t>«UploadDatumLabel»</w:t>
            </w:r>
            <w:r>
              <w:rPr>
                <w:rFonts w:ascii="HelveticaNeue LT 45 Light" w:hAnsi="HelveticaNeue LT 45 Light" w:cs="Arial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522E43" w:rsidRPr="00D51AAD" w14:paraId="1B64332E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23DACECA" w14:textId="013FC1FD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TableStart:DokumenteListe  \* MERGEFORMAT </w:instrTex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«TableStart:DokumenteListe»</w:t>
            </w:r>
            <w:r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1C3BE018" w14:textId="11573DC0" w:rsidR="00522E43" w:rsidRPr="003B0EAD" w:rsidRDefault="007C25FD" w:rsidP="00522E4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DateiNameValue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«DateiNameValue»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tcMar>
              <w:left w:w="170" w:type="dxa"/>
              <w:right w:w="170" w:type="dxa"/>
            </w:tcMar>
            <w:vAlign w:val="center"/>
          </w:tcPr>
          <w:p w14:paraId="4010C1D9" w14:textId="6BC631D8" w:rsidR="00522E43" w:rsidRPr="00D51AAD" w:rsidRDefault="007C25FD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DateiGroesseValue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«DateiGroesseValue»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2055" w:type="dxa"/>
            <w:vAlign w:val="center"/>
          </w:tcPr>
          <w:p w14:paraId="5DE98676" w14:textId="668B7126" w:rsidR="00A232A2" w:rsidRPr="00597F56" w:rsidRDefault="007C25FD" w:rsidP="00A232A2">
            <w:pPr>
              <w:rPr>
                <w:rFonts w:ascii="HelveticaNeue LT 45 Light" w:hAnsi="HelveticaNeue LT 45 Light" w:cs="Arial"/>
                <w:noProof/>
                <w:sz w:val="18"/>
                <w:szCs w:val="16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UploadDatumValue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«UploadDatumValue»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  <w:r w:rsidR="00A232A2">
              <w:rPr>
                <w:rFonts w:ascii="HelveticaNeue LT 45 Light" w:hAnsi="HelveticaNeue LT 45 Light" w:cs="Arial"/>
                <w:sz w:val="16"/>
                <w:szCs w:val="16"/>
              </w:rPr>
              <w:t xml:space="preserve"> 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begin"/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instrText xml:space="preserve"> MERGEFIELD  TableEnd:DokumenteListe  \* MERGEFORMAT </w:instrTex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 w:val="16"/>
                <w:szCs w:val="16"/>
              </w:rPr>
              <w:t>«TableEnd:DokumenteListe»</w:t>
            </w:r>
            <w:r w:rsidR="00856BF5">
              <w:rPr>
                <w:rFonts w:ascii="HelveticaNeue LT 45 Light" w:hAnsi="HelveticaNeue LT 45 Light" w:cs="Arial"/>
                <w:sz w:val="16"/>
                <w:szCs w:val="16"/>
              </w:rPr>
              <w:fldChar w:fldCharType="end"/>
            </w:r>
          </w:p>
          <w:p w14:paraId="62D83488" w14:textId="77777777" w:rsidR="00522E43" w:rsidRPr="00D51AAD" w:rsidRDefault="00522E43" w:rsidP="00522E43">
            <w:pPr>
              <w:ind w:left="-113"/>
              <w:rPr>
                <w:rFonts w:ascii="HelveticaNeue LT 45 Light" w:hAnsi="HelveticaNeue LT 45 Light" w:cs="Arial"/>
                <w:b/>
                <w:noProof/>
                <w:color w:val="000000" w:themeColor="text1"/>
                <w:szCs w:val="20"/>
              </w:rPr>
            </w:pPr>
          </w:p>
        </w:tc>
      </w:tr>
    </w:tbl>
    <w:p w14:paraId="6E0C232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2AD9F41" w14:textId="3B3CF75C" w:rsidR="00623336" w:rsidRDefault="00856BF5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TableEnd:Dokumente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«TableEnd:Dokumente»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39C365D8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1826D228" w14:textId="77777777" w:rsidR="00623336" w:rsidRPr="00597F56" w:rsidRDefault="00623336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</w:p>
    <w:p w14:paraId="24591556" w14:textId="25825108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TableStart:Erfasser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«TableStart:Erfasser»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tbl>
      <w:tblPr>
        <w:tblStyle w:val="Tabellenraster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110"/>
      </w:tblGrid>
      <w:tr w:rsidR="00780652" w:rsidRPr="00D51AAD" w14:paraId="39339C2D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8943EB1" w14:textId="45DDD699" w:rsidR="00780652" w:rsidRPr="003B0EAD" w:rsidRDefault="00F32B05" w:rsidP="00666AC3">
            <w:pPr>
              <w:rPr>
                <w:rFonts w:ascii="HelveticaNeue LT 45 Light" w:hAnsi="HelveticaNeue LT 45 Light" w:cs="Arial"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NameLabel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«NameLabel»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A35B37D" w14:textId="3C97EC73" w:rsidR="00780652" w:rsidRPr="00AF4280" w:rsidRDefault="00F32B0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NameValue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«NameValue»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  <w:tr w:rsidR="00780652" w:rsidRPr="00D51AAD" w14:paraId="0BB4F8A7" w14:textId="77777777" w:rsidTr="0099364F">
        <w:trPr>
          <w:trHeight w:val="454"/>
        </w:trPr>
        <w:tc>
          <w:tcPr>
            <w:tcW w:w="5529" w:type="dxa"/>
            <w:tcMar>
              <w:top w:w="57" w:type="dxa"/>
              <w:left w:w="113" w:type="dxa"/>
              <w:bottom w:w="57" w:type="dxa"/>
              <w:right w:w="57" w:type="dxa"/>
            </w:tcMar>
            <w:vAlign w:val="center"/>
          </w:tcPr>
          <w:p w14:paraId="0BFB350E" w14:textId="578BDBC7" w:rsidR="00780652" w:rsidRPr="003B0EAD" w:rsidRDefault="00856BF5" w:rsidP="00666AC3">
            <w:pPr>
              <w:rPr>
                <w:rFonts w:ascii="HelveticaNeue LT 45 Light" w:hAnsi="HelveticaNeue LT 45 Light" w:cs="Arial"/>
                <w:noProof/>
                <w:szCs w:val="20"/>
              </w:rPr>
            </w:pPr>
            <w:r>
              <w:rPr>
                <w:rFonts w:ascii="HelveticaNeue LT 45 Light" w:hAnsi="HelveticaNeue LT 45 Light" w:cs="Arial"/>
                <w:noProof/>
                <w:szCs w:val="20"/>
              </w:rPr>
              <w:lastRenderedPageBreak/>
              <w:fldChar w:fldCharType="begin"/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instrText xml:space="preserve"> MERGEFIELD  EmailLabel  \* MERGEFORMAT </w:instrTex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noProof/>
                <w:szCs w:val="20"/>
              </w:rPr>
              <w:t>«EmailLabel»</w:t>
            </w:r>
            <w:r>
              <w:rPr>
                <w:rFonts w:ascii="HelveticaNeue LT 45 Light" w:hAnsi="HelveticaNeue LT 45 Light" w:cs="Arial"/>
                <w:noProof/>
                <w:szCs w:val="20"/>
              </w:rPr>
              <w:fldChar w:fldCharType="end"/>
            </w:r>
          </w:p>
        </w:tc>
        <w:tc>
          <w:tcPr>
            <w:tcW w:w="4110" w:type="dxa"/>
            <w:tcMar>
              <w:left w:w="170" w:type="dxa"/>
              <w:right w:w="170" w:type="dxa"/>
            </w:tcMar>
            <w:vAlign w:val="center"/>
          </w:tcPr>
          <w:p w14:paraId="3F2F113C" w14:textId="2102B2D2" w:rsidR="00780652" w:rsidRPr="00AF4280" w:rsidRDefault="00856BF5" w:rsidP="00666AC3">
            <w:pPr>
              <w:ind w:left="-113"/>
              <w:rPr>
                <w:rFonts w:ascii="HelveticaNeue LT 45 Light" w:hAnsi="HelveticaNeue LT 45 Light" w:cs="Arial"/>
                <w:b/>
                <w:bCs/>
                <w:noProof/>
                <w:color w:val="000000" w:themeColor="text1"/>
                <w:szCs w:val="20"/>
              </w:rPr>
            </w:pP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begin"/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instrText xml:space="preserve"> MERGEFIELD  EmailValue  \* MERGEFORMAT </w:instrTex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separate"/>
            </w:r>
            <w:r w:rsidR="00F262D6"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t>«EmailValue»</w:t>
            </w:r>
            <w:r>
              <w:rPr>
                <w:rFonts w:ascii="HelveticaNeue LT 45 Light" w:hAnsi="HelveticaNeue LT 45 Light" w:cs="Arial"/>
                <w:b/>
                <w:bCs/>
                <w:noProof/>
                <w:szCs w:val="20"/>
              </w:rPr>
              <w:fldChar w:fldCharType="end"/>
            </w:r>
          </w:p>
        </w:tc>
      </w:tr>
    </w:tbl>
    <w:p w14:paraId="38B3C794" w14:textId="77777777" w:rsidR="00623336" w:rsidRDefault="00623336" w:rsidP="00623336">
      <w:pPr>
        <w:spacing w:after="0"/>
        <w:rPr>
          <w:rFonts w:ascii="HelveticaNeue LT 45 Light" w:hAnsi="HelveticaNeue LT 45 Light" w:cs="Arial"/>
          <w:sz w:val="16"/>
          <w:szCs w:val="16"/>
        </w:rPr>
      </w:pPr>
    </w:p>
    <w:p w14:paraId="63FC5959" w14:textId="775EDA0E" w:rsidR="00623336" w:rsidRPr="00597F56" w:rsidRDefault="00856BF5" w:rsidP="00623336">
      <w:pPr>
        <w:spacing w:after="0"/>
        <w:rPr>
          <w:rFonts w:ascii="HelveticaNeue LT 45 Light" w:hAnsi="HelveticaNeue LT 45 Light" w:cs="Arial"/>
          <w:noProof/>
          <w:sz w:val="18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TableEnd:Erfasser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«TableEnd:Erfasser»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p w14:paraId="62FC8A57" w14:textId="76621183" w:rsidR="000A2D05" w:rsidRPr="00FA001E" w:rsidRDefault="00856BF5" w:rsidP="00FA001E">
      <w:pPr>
        <w:spacing w:before="480" w:after="240" w:line="240" w:lineRule="auto"/>
        <w:ind w:left="142" w:right="142"/>
        <w:rPr>
          <w:rFonts w:ascii="HelveticaNeue LT 45 Light" w:hAnsi="HelveticaNeue LT 45 Light" w:cs="Arial"/>
          <w:noProof/>
          <w:color w:val="000000" w:themeColor="text1"/>
          <w:sz w:val="16"/>
          <w:szCs w:val="16"/>
        </w:rPr>
      </w:pPr>
      <w:r>
        <w:rPr>
          <w:rFonts w:ascii="HelveticaNeue LT 45 Light" w:hAnsi="HelveticaNeue LT 45 Light" w:cs="Arial"/>
          <w:sz w:val="16"/>
          <w:szCs w:val="16"/>
        </w:rPr>
        <w:fldChar w:fldCharType="begin"/>
      </w:r>
      <w:r>
        <w:rPr>
          <w:rFonts w:ascii="HelveticaNeue LT 45 Light" w:hAnsi="HelveticaNeue LT 45 Light" w:cs="Arial"/>
          <w:sz w:val="16"/>
          <w:szCs w:val="16"/>
        </w:rPr>
        <w:instrText xml:space="preserve"> MERGEFIELD  TableEnd:Cov19  \* MERGEFORMAT </w:instrText>
      </w:r>
      <w:r>
        <w:rPr>
          <w:rFonts w:ascii="HelveticaNeue LT 45 Light" w:hAnsi="HelveticaNeue LT 45 Light" w:cs="Arial"/>
          <w:sz w:val="16"/>
          <w:szCs w:val="16"/>
        </w:rPr>
        <w:fldChar w:fldCharType="separate"/>
      </w:r>
      <w:r w:rsidR="00F262D6">
        <w:rPr>
          <w:rFonts w:ascii="HelveticaNeue LT 45 Light" w:hAnsi="HelveticaNeue LT 45 Light" w:cs="Arial"/>
          <w:noProof/>
          <w:sz w:val="16"/>
          <w:szCs w:val="16"/>
        </w:rPr>
        <w:t>«TableEnd:Cov19»</w:t>
      </w:r>
      <w:r>
        <w:rPr>
          <w:rFonts w:ascii="HelveticaNeue LT 45 Light" w:hAnsi="HelveticaNeue LT 45 Light" w:cs="Arial"/>
          <w:sz w:val="16"/>
          <w:szCs w:val="16"/>
        </w:rPr>
        <w:fldChar w:fldCharType="end"/>
      </w:r>
    </w:p>
    <w:sectPr w:rsidR="000A2D05" w:rsidRPr="00FA001E" w:rsidSect="009430B9">
      <w:headerReference w:type="default" r:id="rId8"/>
      <w:footerReference w:type="default" r:id="rId9"/>
      <w:footerReference w:type="first" r:id="rId10"/>
      <w:pgSz w:w="11907" w:h="16840" w:code="9"/>
      <w:pgMar w:top="1701" w:right="1134" w:bottom="1588" w:left="1134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9A73" w14:textId="77777777" w:rsidR="0041346C" w:rsidRDefault="0041346C" w:rsidP="003238E7">
      <w:pPr>
        <w:spacing w:after="0" w:line="240" w:lineRule="auto"/>
      </w:pPr>
      <w:r>
        <w:separator/>
      </w:r>
    </w:p>
  </w:endnote>
  <w:endnote w:type="continuationSeparator" w:id="0">
    <w:p w14:paraId="7816146A" w14:textId="77777777" w:rsidR="0041346C" w:rsidRDefault="0041346C" w:rsidP="0032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Neue LT 45 Light">
    <w:altName w:val="Malgun Gothic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352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96E87" w14:textId="77777777" w:rsidR="00042332" w:rsidRDefault="00042332" w:rsidP="008D06AB">
        <w:pPr>
          <w:pStyle w:val="Fuzeile"/>
          <w:ind w:right="22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1F0A8" w14:textId="77777777" w:rsidR="001C5311" w:rsidRPr="007C4C37" w:rsidRDefault="001C5311" w:rsidP="006B76BE">
    <w:pPr>
      <w:pStyle w:val="Fuzeile"/>
      <w:rPr>
        <w:rFonts w:ascii="HelveticaNeue LT 45 Light" w:hAnsi="HelveticaNeue LT 45 Light"/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96"/>
      <w:gridCol w:w="1312"/>
      <w:gridCol w:w="2426"/>
    </w:tblGrid>
    <w:tr w:rsidR="00BB6533" w:rsidRPr="00445B67" w14:paraId="0A4A86FC" w14:textId="77777777" w:rsidTr="00A1581A">
      <w:tc>
        <w:tcPr>
          <w:tcW w:w="5896" w:type="dxa"/>
          <w:shd w:val="clear" w:color="auto" w:fill="auto"/>
          <w:vAlign w:val="center"/>
        </w:tcPr>
        <w:p w14:paraId="64112C96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</w:p>
      </w:tc>
      <w:tc>
        <w:tcPr>
          <w:tcW w:w="1312" w:type="dxa"/>
          <w:shd w:val="clear" w:color="auto" w:fill="auto"/>
        </w:tcPr>
        <w:p w14:paraId="01E85B0D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49F9AC0F" w14:textId="77777777" w:rsidR="00BB6533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  <w:tr w:rsidR="00BB6533" w:rsidRPr="00445B67" w14:paraId="4A0C74E2" w14:textId="77777777" w:rsidTr="00A1581A">
      <w:tc>
        <w:tcPr>
          <w:tcW w:w="5896" w:type="dxa"/>
          <w:shd w:val="clear" w:color="auto" w:fill="auto"/>
          <w:vAlign w:val="center"/>
        </w:tcPr>
        <w:p w14:paraId="68291942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</w:pPr>
          <w:r>
            <w:rPr>
              <w:noProof/>
            </w:rPr>
            <w:drawing>
              <wp:inline distT="0" distB="0" distL="0" distR="0" wp14:anchorId="2C2691F8" wp14:editId="5EBA9655">
                <wp:extent cx="768350" cy="176530"/>
                <wp:effectExtent l="0" t="0" r="0" b="0"/>
                <wp:docPr id="5" name="Picture 5" descr="suva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uva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  <w:shd w:val="clear" w:color="auto" w:fill="auto"/>
        </w:tcPr>
        <w:p w14:paraId="0BBADD29" w14:textId="77777777" w:rsidR="00BB6533" w:rsidRPr="00F30CAC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center"/>
            <w:rPr>
              <w:lang w:val="en-US"/>
            </w:rPr>
          </w:pPr>
        </w:p>
      </w:tc>
      <w:tc>
        <w:tcPr>
          <w:tcW w:w="2426" w:type="dxa"/>
          <w:shd w:val="clear" w:color="auto" w:fill="auto"/>
        </w:tcPr>
        <w:p w14:paraId="1AC31BC1" w14:textId="77777777" w:rsidR="00BB6533" w:rsidRPr="00445B67" w:rsidRDefault="00BB6533" w:rsidP="00BB6533">
          <w:pPr>
            <w:pStyle w:val="Fuzeile"/>
            <w:tabs>
              <w:tab w:val="clear" w:pos="4536"/>
              <w:tab w:val="clear" w:pos="9072"/>
              <w:tab w:val="center" w:pos="4818"/>
              <w:tab w:val="right" w:pos="9637"/>
            </w:tabs>
            <w:jc w:val="right"/>
          </w:pPr>
        </w:p>
      </w:tc>
    </w:tr>
  </w:tbl>
  <w:p w14:paraId="5AECDDAA" w14:textId="77777777" w:rsidR="00BB6533" w:rsidRDefault="00BB6533" w:rsidP="00A15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0E198" w14:textId="77777777" w:rsidR="0041346C" w:rsidRDefault="0041346C" w:rsidP="003238E7">
      <w:pPr>
        <w:spacing w:after="0" w:line="240" w:lineRule="auto"/>
      </w:pPr>
      <w:r>
        <w:separator/>
      </w:r>
    </w:p>
  </w:footnote>
  <w:footnote w:type="continuationSeparator" w:id="0">
    <w:p w14:paraId="02792DDF" w14:textId="77777777" w:rsidR="0041346C" w:rsidRDefault="0041346C" w:rsidP="0032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DADF" w14:textId="77777777" w:rsidR="0069452B" w:rsidRDefault="0069452B" w:rsidP="0069452B">
    <w:pPr>
      <w:pStyle w:val="Kopfzeile"/>
      <w:jc w:val="right"/>
    </w:pPr>
    <w:r>
      <w:rPr>
        <w:noProof/>
      </w:rPr>
      <w:drawing>
        <wp:inline distT="0" distB="0" distL="0" distR="0" wp14:anchorId="082003F9" wp14:editId="4F452EF0">
          <wp:extent cx="768350" cy="176530"/>
          <wp:effectExtent l="0" t="0" r="0" b="0"/>
          <wp:docPr id="4" name="Picture 11" descr="suva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va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17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09DF"/>
    <w:multiLevelType w:val="hybridMultilevel"/>
    <w:tmpl w:val="A3B4B1E6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6C"/>
    <w:rsid w:val="00002392"/>
    <w:rsid w:val="00002EDA"/>
    <w:rsid w:val="000045CC"/>
    <w:rsid w:val="00010FF5"/>
    <w:rsid w:val="0001109E"/>
    <w:rsid w:val="00011398"/>
    <w:rsid w:val="00016426"/>
    <w:rsid w:val="00016BE1"/>
    <w:rsid w:val="0001781E"/>
    <w:rsid w:val="00017F27"/>
    <w:rsid w:val="000213A0"/>
    <w:rsid w:val="00025EA7"/>
    <w:rsid w:val="0003388C"/>
    <w:rsid w:val="00037049"/>
    <w:rsid w:val="00041B68"/>
    <w:rsid w:val="00041F6C"/>
    <w:rsid w:val="00042332"/>
    <w:rsid w:val="000445BB"/>
    <w:rsid w:val="00052A0E"/>
    <w:rsid w:val="00054884"/>
    <w:rsid w:val="00063BC0"/>
    <w:rsid w:val="00067A4F"/>
    <w:rsid w:val="00071748"/>
    <w:rsid w:val="000717BB"/>
    <w:rsid w:val="00091955"/>
    <w:rsid w:val="00092BCA"/>
    <w:rsid w:val="0009486E"/>
    <w:rsid w:val="0009515E"/>
    <w:rsid w:val="000954ED"/>
    <w:rsid w:val="000A0531"/>
    <w:rsid w:val="000A1EF0"/>
    <w:rsid w:val="000A2D05"/>
    <w:rsid w:val="000A3E01"/>
    <w:rsid w:val="000A7BB2"/>
    <w:rsid w:val="000B299B"/>
    <w:rsid w:val="000B2F7E"/>
    <w:rsid w:val="000B5618"/>
    <w:rsid w:val="000B7456"/>
    <w:rsid w:val="000C3F58"/>
    <w:rsid w:val="000C45B0"/>
    <w:rsid w:val="000D23F5"/>
    <w:rsid w:val="000D34EE"/>
    <w:rsid w:val="000D6003"/>
    <w:rsid w:val="000E20AF"/>
    <w:rsid w:val="000E39E3"/>
    <w:rsid w:val="000E667B"/>
    <w:rsid w:val="000F0CE9"/>
    <w:rsid w:val="000F1AFE"/>
    <w:rsid w:val="000F2533"/>
    <w:rsid w:val="000F2C52"/>
    <w:rsid w:val="000F2ECE"/>
    <w:rsid w:val="001022C2"/>
    <w:rsid w:val="00106011"/>
    <w:rsid w:val="0010711D"/>
    <w:rsid w:val="001176B6"/>
    <w:rsid w:val="00134BC2"/>
    <w:rsid w:val="001359CD"/>
    <w:rsid w:val="00136CFD"/>
    <w:rsid w:val="001412A0"/>
    <w:rsid w:val="0014173C"/>
    <w:rsid w:val="00141D5A"/>
    <w:rsid w:val="00143CF6"/>
    <w:rsid w:val="00156ABF"/>
    <w:rsid w:val="00156CF4"/>
    <w:rsid w:val="00160557"/>
    <w:rsid w:val="00160DA2"/>
    <w:rsid w:val="00161574"/>
    <w:rsid w:val="00162219"/>
    <w:rsid w:val="00172FEF"/>
    <w:rsid w:val="001739D5"/>
    <w:rsid w:val="00184EE9"/>
    <w:rsid w:val="0018535E"/>
    <w:rsid w:val="00195173"/>
    <w:rsid w:val="00197B47"/>
    <w:rsid w:val="001A46D4"/>
    <w:rsid w:val="001A7F9C"/>
    <w:rsid w:val="001B1A99"/>
    <w:rsid w:val="001B4104"/>
    <w:rsid w:val="001B6AE6"/>
    <w:rsid w:val="001B73A8"/>
    <w:rsid w:val="001B79EB"/>
    <w:rsid w:val="001C31C1"/>
    <w:rsid w:val="001C5311"/>
    <w:rsid w:val="001D0055"/>
    <w:rsid w:val="001D288F"/>
    <w:rsid w:val="001D30FA"/>
    <w:rsid w:val="001F0C05"/>
    <w:rsid w:val="001F5C41"/>
    <w:rsid w:val="00211979"/>
    <w:rsid w:val="00212D3B"/>
    <w:rsid w:val="002214AE"/>
    <w:rsid w:val="0022471D"/>
    <w:rsid w:val="00235157"/>
    <w:rsid w:val="0023704C"/>
    <w:rsid w:val="002411D3"/>
    <w:rsid w:val="002436B5"/>
    <w:rsid w:val="00246065"/>
    <w:rsid w:val="002517DD"/>
    <w:rsid w:val="002539B1"/>
    <w:rsid w:val="00253E74"/>
    <w:rsid w:val="00255D5B"/>
    <w:rsid w:val="00256E69"/>
    <w:rsid w:val="002573CB"/>
    <w:rsid w:val="00260171"/>
    <w:rsid w:val="002610C2"/>
    <w:rsid w:val="00261FEB"/>
    <w:rsid w:val="00262850"/>
    <w:rsid w:val="00266B70"/>
    <w:rsid w:val="002677E3"/>
    <w:rsid w:val="0027376E"/>
    <w:rsid w:val="002753D8"/>
    <w:rsid w:val="00276E1A"/>
    <w:rsid w:val="00287C51"/>
    <w:rsid w:val="00290147"/>
    <w:rsid w:val="00291AE5"/>
    <w:rsid w:val="002920C6"/>
    <w:rsid w:val="002926CD"/>
    <w:rsid w:val="002934A0"/>
    <w:rsid w:val="002969E5"/>
    <w:rsid w:val="002A1E10"/>
    <w:rsid w:val="002A2382"/>
    <w:rsid w:val="002A2DE9"/>
    <w:rsid w:val="002A355E"/>
    <w:rsid w:val="002A550D"/>
    <w:rsid w:val="002B2EA4"/>
    <w:rsid w:val="002B4094"/>
    <w:rsid w:val="002B4673"/>
    <w:rsid w:val="002C16EB"/>
    <w:rsid w:val="002C5992"/>
    <w:rsid w:val="002D23E5"/>
    <w:rsid w:val="002D41F7"/>
    <w:rsid w:val="002D7EA7"/>
    <w:rsid w:val="002E46D6"/>
    <w:rsid w:val="002F1142"/>
    <w:rsid w:val="002F3ACC"/>
    <w:rsid w:val="002F3D07"/>
    <w:rsid w:val="00301CA1"/>
    <w:rsid w:val="0030562F"/>
    <w:rsid w:val="0030684F"/>
    <w:rsid w:val="003101C8"/>
    <w:rsid w:val="00313C5B"/>
    <w:rsid w:val="003238E7"/>
    <w:rsid w:val="003264D7"/>
    <w:rsid w:val="00326977"/>
    <w:rsid w:val="00332BA1"/>
    <w:rsid w:val="00342135"/>
    <w:rsid w:val="00345E57"/>
    <w:rsid w:val="00351728"/>
    <w:rsid w:val="00353225"/>
    <w:rsid w:val="00353849"/>
    <w:rsid w:val="00354040"/>
    <w:rsid w:val="00360865"/>
    <w:rsid w:val="00373042"/>
    <w:rsid w:val="00381B6E"/>
    <w:rsid w:val="00384397"/>
    <w:rsid w:val="003848E6"/>
    <w:rsid w:val="00390183"/>
    <w:rsid w:val="00390E04"/>
    <w:rsid w:val="003928AB"/>
    <w:rsid w:val="0039560B"/>
    <w:rsid w:val="003A58CD"/>
    <w:rsid w:val="003A5D3F"/>
    <w:rsid w:val="003B0EAD"/>
    <w:rsid w:val="003B64A1"/>
    <w:rsid w:val="003B6727"/>
    <w:rsid w:val="003C5A96"/>
    <w:rsid w:val="003D21D3"/>
    <w:rsid w:val="003D4715"/>
    <w:rsid w:val="003E3599"/>
    <w:rsid w:val="003E4A2F"/>
    <w:rsid w:val="003F3891"/>
    <w:rsid w:val="003F5152"/>
    <w:rsid w:val="003F7588"/>
    <w:rsid w:val="00402D07"/>
    <w:rsid w:val="00403B24"/>
    <w:rsid w:val="0041084C"/>
    <w:rsid w:val="00411A31"/>
    <w:rsid w:val="0041346C"/>
    <w:rsid w:val="00415686"/>
    <w:rsid w:val="00422754"/>
    <w:rsid w:val="00422B87"/>
    <w:rsid w:val="00430D1A"/>
    <w:rsid w:val="00431FAC"/>
    <w:rsid w:val="00432A7C"/>
    <w:rsid w:val="00433D6B"/>
    <w:rsid w:val="00435ED6"/>
    <w:rsid w:val="00437B8A"/>
    <w:rsid w:val="00445D79"/>
    <w:rsid w:val="0045056E"/>
    <w:rsid w:val="00456B78"/>
    <w:rsid w:val="004644B8"/>
    <w:rsid w:val="00472791"/>
    <w:rsid w:val="00472F04"/>
    <w:rsid w:val="0048139D"/>
    <w:rsid w:val="004846E0"/>
    <w:rsid w:val="00494368"/>
    <w:rsid w:val="00494718"/>
    <w:rsid w:val="004A16E4"/>
    <w:rsid w:val="004B0756"/>
    <w:rsid w:val="004B098F"/>
    <w:rsid w:val="004B3598"/>
    <w:rsid w:val="004B7036"/>
    <w:rsid w:val="004C10ED"/>
    <w:rsid w:val="004C6130"/>
    <w:rsid w:val="004D2883"/>
    <w:rsid w:val="004D2D79"/>
    <w:rsid w:val="004D2F85"/>
    <w:rsid w:val="004D4070"/>
    <w:rsid w:val="004D6C7E"/>
    <w:rsid w:val="004E16AF"/>
    <w:rsid w:val="004E4997"/>
    <w:rsid w:val="004E4EB1"/>
    <w:rsid w:val="004E752E"/>
    <w:rsid w:val="004F5BC3"/>
    <w:rsid w:val="00515AAE"/>
    <w:rsid w:val="00521671"/>
    <w:rsid w:val="00522E43"/>
    <w:rsid w:val="00524C00"/>
    <w:rsid w:val="00526F59"/>
    <w:rsid w:val="0053278D"/>
    <w:rsid w:val="005377C5"/>
    <w:rsid w:val="00543576"/>
    <w:rsid w:val="00545C61"/>
    <w:rsid w:val="00546A62"/>
    <w:rsid w:val="00552387"/>
    <w:rsid w:val="00552ACD"/>
    <w:rsid w:val="00554D4E"/>
    <w:rsid w:val="005556D5"/>
    <w:rsid w:val="0056266B"/>
    <w:rsid w:val="00562F52"/>
    <w:rsid w:val="005646F6"/>
    <w:rsid w:val="00564855"/>
    <w:rsid w:val="0056796A"/>
    <w:rsid w:val="005721C7"/>
    <w:rsid w:val="00574AB4"/>
    <w:rsid w:val="005945B4"/>
    <w:rsid w:val="00597796"/>
    <w:rsid w:val="00597F56"/>
    <w:rsid w:val="005A3B50"/>
    <w:rsid w:val="005B174A"/>
    <w:rsid w:val="005B524C"/>
    <w:rsid w:val="005C1F79"/>
    <w:rsid w:val="005D0CC9"/>
    <w:rsid w:val="005D4A6B"/>
    <w:rsid w:val="005D5ECA"/>
    <w:rsid w:val="005D7AC7"/>
    <w:rsid w:val="005E7BD5"/>
    <w:rsid w:val="005F3AB0"/>
    <w:rsid w:val="00601030"/>
    <w:rsid w:val="0060178F"/>
    <w:rsid w:val="00603A24"/>
    <w:rsid w:val="00605CDE"/>
    <w:rsid w:val="00605F69"/>
    <w:rsid w:val="006144F0"/>
    <w:rsid w:val="00616CC4"/>
    <w:rsid w:val="0061748A"/>
    <w:rsid w:val="00620905"/>
    <w:rsid w:val="00623336"/>
    <w:rsid w:val="00625EE0"/>
    <w:rsid w:val="00625F9C"/>
    <w:rsid w:val="006318B6"/>
    <w:rsid w:val="00632A84"/>
    <w:rsid w:val="006357D2"/>
    <w:rsid w:val="0063781D"/>
    <w:rsid w:val="00643B8E"/>
    <w:rsid w:val="00646124"/>
    <w:rsid w:val="0065315B"/>
    <w:rsid w:val="00655CFB"/>
    <w:rsid w:val="00657310"/>
    <w:rsid w:val="006603FF"/>
    <w:rsid w:val="00661B90"/>
    <w:rsid w:val="00663D94"/>
    <w:rsid w:val="00666EC1"/>
    <w:rsid w:val="006729F0"/>
    <w:rsid w:val="006752FC"/>
    <w:rsid w:val="00683857"/>
    <w:rsid w:val="006845C1"/>
    <w:rsid w:val="00684D66"/>
    <w:rsid w:val="00686325"/>
    <w:rsid w:val="00687FF5"/>
    <w:rsid w:val="00692557"/>
    <w:rsid w:val="0069452B"/>
    <w:rsid w:val="00695C8B"/>
    <w:rsid w:val="00696805"/>
    <w:rsid w:val="00696BD4"/>
    <w:rsid w:val="006A1BDD"/>
    <w:rsid w:val="006A2802"/>
    <w:rsid w:val="006B0611"/>
    <w:rsid w:val="006B33D2"/>
    <w:rsid w:val="006B708A"/>
    <w:rsid w:val="006B76BE"/>
    <w:rsid w:val="006B7BA4"/>
    <w:rsid w:val="006C1210"/>
    <w:rsid w:val="006C1448"/>
    <w:rsid w:val="006C3EBC"/>
    <w:rsid w:val="006C4920"/>
    <w:rsid w:val="006D0CE3"/>
    <w:rsid w:val="006D2C8C"/>
    <w:rsid w:val="006E154C"/>
    <w:rsid w:val="006E2733"/>
    <w:rsid w:val="006E314D"/>
    <w:rsid w:val="006E48B3"/>
    <w:rsid w:val="006E67C8"/>
    <w:rsid w:val="006F0FBA"/>
    <w:rsid w:val="006F2164"/>
    <w:rsid w:val="006F4D4B"/>
    <w:rsid w:val="006F7A19"/>
    <w:rsid w:val="006F7B91"/>
    <w:rsid w:val="007020F9"/>
    <w:rsid w:val="00704041"/>
    <w:rsid w:val="00717A14"/>
    <w:rsid w:val="00720028"/>
    <w:rsid w:val="00725DF0"/>
    <w:rsid w:val="0073057A"/>
    <w:rsid w:val="00731D50"/>
    <w:rsid w:val="00737E3F"/>
    <w:rsid w:val="0075104A"/>
    <w:rsid w:val="00780652"/>
    <w:rsid w:val="007918F3"/>
    <w:rsid w:val="00794120"/>
    <w:rsid w:val="00794B9C"/>
    <w:rsid w:val="007A4A0D"/>
    <w:rsid w:val="007A63EB"/>
    <w:rsid w:val="007A64AA"/>
    <w:rsid w:val="007A6EEA"/>
    <w:rsid w:val="007B00B5"/>
    <w:rsid w:val="007B09CD"/>
    <w:rsid w:val="007C25FD"/>
    <w:rsid w:val="007C2A1D"/>
    <w:rsid w:val="007C39A7"/>
    <w:rsid w:val="007C4C37"/>
    <w:rsid w:val="007C5888"/>
    <w:rsid w:val="007C7D2A"/>
    <w:rsid w:val="007D356C"/>
    <w:rsid w:val="007D68D2"/>
    <w:rsid w:val="007D6A29"/>
    <w:rsid w:val="007D6E64"/>
    <w:rsid w:val="007E043E"/>
    <w:rsid w:val="007E15F6"/>
    <w:rsid w:val="007E1AAB"/>
    <w:rsid w:val="007E447C"/>
    <w:rsid w:val="007E527C"/>
    <w:rsid w:val="007E7A0F"/>
    <w:rsid w:val="007F1A60"/>
    <w:rsid w:val="007F2658"/>
    <w:rsid w:val="007F2D0F"/>
    <w:rsid w:val="007F394B"/>
    <w:rsid w:val="007F3BA8"/>
    <w:rsid w:val="007F3C1D"/>
    <w:rsid w:val="00801736"/>
    <w:rsid w:val="00803C43"/>
    <w:rsid w:val="00807057"/>
    <w:rsid w:val="00810B93"/>
    <w:rsid w:val="008118DE"/>
    <w:rsid w:val="008163F6"/>
    <w:rsid w:val="0082026B"/>
    <w:rsid w:val="00820B36"/>
    <w:rsid w:val="0083240B"/>
    <w:rsid w:val="00833652"/>
    <w:rsid w:val="008367C5"/>
    <w:rsid w:val="00842EAA"/>
    <w:rsid w:val="00852C76"/>
    <w:rsid w:val="0085385C"/>
    <w:rsid w:val="00856BF5"/>
    <w:rsid w:val="00860D1D"/>
    <w:rsid w:val="00860E5B"/>
    <w:rsid w:val="00861838"/>
    <w:rsid w:val="00862FA2"/>
    <w:rsid w:val="0086500B"/>
    <w:rsid w:val="008712BA"/>
    <w:rsid w:val="008715D0"/>
    <w:rsid w:val="008759D1"/>
    <w:rsid w:val="00877E61"/>
    <w:rsid w:val="008824EF"/>
    <w:rsid w:val="00885DBB"/>
    <w:rsid w:val="00887845"/>
    <w:rsid w:val="008949E6"/>
    <w:rsid w:val="008A186B"/>
    <w:rsid w:val="008B22BC"/>
    <w:rsid w:val="008B324A"/>
    <w:rsid w:val="008B333D"/>
    <w:rsid w:val="008B5FF3"/>
    <w:rsid w:val="008C0F52"/>
    <w:rsid w:val="008C2FF7"/>
    <w:rsid w:val="008C3BB9"/>
    <w:rsid w:val="008C5255"/>
    <w:rsid w:val="008C7910"/>
    <w:rsid w:val="008D06AB"/>
    <w:rsid w:val="008D336E"/>
    <w:rsid w:val="008E2470"/>
    <w:rsid w:val="008E3493"/>
    <w:rsid w:val="008E42BE"/>
    <w:rsid w:val="008E489C"/>
    <w:rsid w:val="008E6D78"/>
    <w:rsid w:val="008E6E82"/>
    <w:rsid w:val="008E72A7"/>
    <w:rsid w:val="008F06BE"/>
    <w:rsid w:val="008F3122"/>
    <w:rsid w:val="008F470F"/>
    <w:rsid w:val="008F6E18"/>
    <w:rsid w:val="00900049"/>
    <w:rsid w:val="0090545D"/>
    <w:rsid w:val="00906F2D"/>
    <w:rsid w:val="00910AE1"/>
    <w:rsid w:val="009205EF"/>
    <w:rsid w:val="00920CF8"/>
    <w:rsid w:val="00924AC5"/>
    <w:rsid w:val="00935F1C"/>
    <w:rsid w:val="0094072E"/>
    <w:rsid w:val="0094227D"/>
    <w:rsid w:val="009430B9"/>
    <w:rsid w:val="0094660F"/>
    <w:rsid w:val="00950C0D"/>
    <w:rsid w:val="00951410"/>
    <w:rsid w:val="00951CA1"/>
    <w:rsid w:val="00957FB9"/>
    <w:rsid w:val="00960925"/>
    <w:rsid w:val="009611AE"/>
    <w:rsid w:val="00963377"/>
    <w:rsid w:val="00971B2B"/>
    <w:rsid w:val="00981F4E"/>
    <w:rsid w:val="00982A43"/>
    <w:rsid w:val="00984CC4"/>
    <w:rsid w:val="009859F9"/>
    <w:rsid w:val="009870FF"/>
    <w:rsid w:val="009901B0"/>
    <w:rsid w:val="0099364F"/>
    <w:rsid w:val="009957A4"/>
    <w:rsid w:val="009A50CE"/>
    <w:rsid w:val="009A6C44"/>
    <w:rsid w:val="009B0C96"/>
    <w:rsid w:val="009B1D59"/>
    <w:rsid w:val="009C3AFE"/>
    <w:rsid w:val="009C4FB0"/>
    <w:rsid w:val="009C598C"/>
    <w:rsid w:val="009D055F"/>
    <w:rsid w:val="009D4375"/>
    <w:rsid w:val="009E0459"/>
    <w:rsid w:val="009E30CE"/>
    <w:rsid w:val="009E3BC4"/>
    <w:rsid w:val="009E5D45"/>
    <w:rsid w:val="009E7E5A"/>
    <w:rsid w:val="009F1C5C"/>
    <w:rsid w:val="00A025A5"/>
    <w:rsid w:val="00A053CD"/>
    <w:rsid w:val="00A1581A"/>
    <w:rsid w:val="00A20798"/>
    <w:rsid w:val="00A22049"/>
    <w:rsid w:val="00A22C20"/>
    <w:rsid w:val="00A232A2"/>
    <w:rsid w:val="00A23457"/>
    <w:rsid w:val="00A24A79"/>
    <w:rsid w:val="00A306A5"/>
    <w:rsid w:val="00A30799"/>
    <w:rsid w:val="00A30AB6"/>
    <w:rsid w:val="00A31819"/>
    <w:rsid w:val="00A319D4"/>
    <w:rsid w:val="00A32397"/>
    <w:rsid w:val="00A34991"/>
    <w:rsid w:val="00A409BA"/>
    <w:rsid w:val="00A42956"/>
    <w:rsid w:val="00A42E1B"/>
    <w:rsid w:val="00A43745"/>
    <w:rsid w:val="00A43FA4"/>
    <w:rsid w:val="00A45CAB"/>
    <w:rsid w:val="00A46692"/>
    <w:rsid w:val="00A5007D"/>
    <w:rsid w:val="00A57ABD"/>
    <w:rsid w:val="00A61DA3"/>
    <w:rsid w:val="00A62FBE"/>
    <w:rsid w:val="00A6783F"/>
    <w:rsid w:val="00A75DF3"/>
    <w:rsid w:val="00A768E0"/>
    <w:rsid w:val="00A774FA"/>
    <w:rsid w:val="00A8277B"/>
    <w:rsid w:val="00A83B70"/>
    <w:rsid w:val="00A86ADF"/>
    <w:rsid w:val="00A86D57"/>
    <w:rsid w:val="00A87FF2"/>
    <w:rsid w:val="00AA5454"/>
    <w:rsid w:val="00AA73A2"/>
    <w:rsid w:val="00AB2BF8"/>
    <w:rsid w:val="00AB4AE3"/>
    <w:rsid w:val="00AB4B77"/>
    <w:rsid w:val="00AC0ACE"/>
    <w:rsid w:val="00AD1803"/>
    <w:rsid w:val="00AD4205"/>
    <w:rsid w:val="00AE640D"/>
    <w:rsid w:val="00AE657C"/>
    <w:rsid w:val="00AE6DB3"/>
    <w:rsid w:val="00AE77DE"/>
    <w:rsid w:val="00AF21CF"/>
    <w:rsid w:val="00AF27BC"/>
    <w:rsid w:val="00AF4280"/>
    <w:rsid w:val="00B02CA7"/>
    <w:rsid w:val="00B0314A"/>
    <w:rsid w:val="00B04C55"/>
    <w:rsid w:val="00B06761"/>
    <w:rsid w:val="00B06D59"/>
    <w:rsid w:val="00B12C72"/>
    <w:rsid w:val="00B13583"/>
    <w:rsid w:val="00B20F4C"/>
    <w:rsid w:val="00B249C8"/>
    <w:rsid w:val="00B3424D"/>
    <w:rsid w:val="00B37CD3"/>
    <w:rsid w:val="00B420C4"/>
    <w:rsid w:val="00B42175"/>
    <w:rsid w:val="00B535BD"/>
    <w:rsid w:val="00B5439E"/>
    <w:rsid w:val="00B60623"/>
    <w:rsid w:val="00B644C3"/>
    <w:rsid w:val="00B649B7"/>
    <w:rsid w:val="00B7335A"/>
    <w:rsid w:val="00B76BFA"/>
    <w:rsid w:val="00B83002"/>
    <w:rsid w:val="00B83A37"/>
    <w:rsid w:val="00B83DAD"/>
    <w:rsid w:val="00B842D7"/>
    <w:rsid w:val="00BA2007"/>
    <w:rsid w:val="00BA3502"/>
    <w:rsid w:val="00BA4A77"/>
    <w:rsid w:val="00BB1536"/>
    <w:rsid w:val="00BB1BFE"/>
    <w:rsid w:val="00BB2ED2"/>
    <w:rsid w:val="00BB4EAF"/>
    <w:rsid w:val="00BB54DA"/>
    <w:rsid w:val="00BB6533"/>
    <w:rsid w:val="00BC00BE"/>
    <w:rsid w:val="00BC04A2"/>
    <w:rsid w:val="00BD1AAF"/>
    <w:rsid w:val="00BD6026"/>
    <w:rsid w:val="00BE046D"/>
    <w:rsid w:val="00BE0F78"/>
    <w:rsid w:val="00BE1384"/>
    <w:rsid w:val="00BE263A"/>
    <w:rsid w:val="00BE587C"/>
    <w:rsid w:val="00BE5D35"/>
    <w:rsid w:val="00BF291A"/>
    <w:rsid w:val="00BF3B8E"/>
    <w:rsid w:val="00BF44A6"/>
    <w:rsid w:val="00BF6384"/>
    <w:rsid w:val="00BF6F6E"/>
    <w:rsid w:val="00C0022C"/>
    <w:rsid w:val="00C01427"/>
    <w:rsid w:val="00C021C2"/>
    <w:rsid w:val="00C05834"/>
    <w:rsid w:val="00C077F3"/>
    <w:rsid w:val="00C10CA2"/>
    <w:rsid w:val="00C11873"/>
    <w:rsid w:val="00C1638D"/>
    <w:rsid w:val="00C26405"/>
    <w:rsid w:val="00C3790A"/>
    <w:rsid w:val="00C43560"/>
    <w:rsid w:val="00C43CF2"/>
    <w:rsid w:val="00C47B9E"/>
    <w:rsid w:val="00C50276"/>
    <w:rsid w:val="00C502F8"/>
    <w:rsid w:val="00C60D4C"/>
    <w:rsid w:val="00C611E7"/>
    <w:rsid w:val="00C636F4"/>
    <w:rsid w:val="00C662DA"/>
    <w:rsid w:val="00C673B4"/>
    <w:rsid w:val="00C805BD"/>
    <w:rsid w:val="00C84AE4"/>
    <w:rsid w:val="00C91923"/>
    <w:rsid w:val="00C91D9C"/>
    <w:rsid w:val="00C96424"/>
    <w:rsid w:val="00CA5C96"/>
    <w:rsid w:val="00CB1C00"/>
    <w:rsid w:val="00CB60EB"/>
    <w:rsid w:val="00CB673D"/>
    <w:rsid w:val="00CB7E0D"/>
    <w:rsid w:val="00CD2604"/>
    <w:rsid w:val="00CD5166"/>
    <w:rsid w:val="00CD7637"/>
    <w:rsid w:val="00CD7D3B"/>
    <w:rsid w:val="00CE29FD"/>
    <w:rsid w:val="00CE7F17"/>
    <w:rsid w:val="00CF3A9F"/>
    <w:rsid w:val="00D05533"/>
    <w:rsid w:val="00D056D7"/>
    <w:rsid w:val="00D07B3E"/>
    <w:rsid w:val="00D10617"/>
    <w:rsid w:val="00D107EF"/>
    <w:rsid w:val="00D13170"/>
    <w:rsid w:val="00D175E8"/>
    <w:rsid w:val="00D203ED"/>
    <w:rsid w:val="00D212BA"/>
    <w:rsid w:val="00D24802"/>
    <w:rsid w:val="00D25255"/>
    <w:rsid w:val="00D33C47"/>
    <w:rsid w:val="00D35CF6"/>
    <w:rsid w:val="00D35F53"/>
    <w:rsid w:val="00D36E5F"/>
    <w:rsid w:val="00D37D48"/>
    <w:rsid w:val="00D40625"/>
    <w:rsid w:val="00D412B7"/>
    <w:rsid w:val="00D51AAD"/>
    <w:rsid w:val="00D51FF6"/>
    <w:rsid w:val="00D602BF"/>
    <w:rsid w:val="00D63544"/>
    <w:rsid w:val="00D6415D"/>
    <w:rsid w:val="00D6568A"/>
    <w:rsid w:val="00D65A6B"/>
    <w:rsid w:val="00D67C95"/>
    <w:rsid w:val="00D71B1B"/>
    <w:rsid w:val="00D729DE"/>
    <w:rsid w:val="00D7376E"/>
    <w:rsid w:val="00D81CB2"/>
    <w:rsid w:val="00D8353D"/>
    <w:rsid w:val="00D910DC"/>
    <w:rsid w:val="00D919CF"/>
    <w:rsid w:val="00D92724"/>
    <w:rsid w:val="00D936BD"/>
    <w:rsid w:val="00D96C31"/>
    <w:rsid w:val="00D97FA1"/>
    <w:rsid w:val="00DA05D7"/>
    <w:rsid w:val="00DA5511"/>
    <w:rsid w:val="00DA59E8"/>
    <w:rsid w:val="00DB61BE"/>
    <w:rsid w:val="00DB6623"/>
    <w:rsid w:val="00DC4D2A"/>
    <w:rsid w:val="00DD07A1"/>
    <w:rsid w:val="00DD67A2"/>
    <w:rsid w:val="00DD715D"/>
    <w:rsid w:val="00DD73DA"/>
    <w:rsid w:val="00DD7540"/>
    <w:rsid w:val="00DE2A87"/>
    <w:rsid w:val="00DE4940"/>
    <w:rsid w:val="00DF0285"/>
    <w:rsid w:val="00DF2882"/>
    <w:rsid w:val="00E02DAE"/>
    <w:rsid w:val="00E07B99"/>
    <w:rsid w:val="00E14846"/>
    <w:rsid w:val="00E17991"/>
    <w:rsid w:val="00E24318"/>
    <w:rsid w:val="00E27BEE"/>
    <w:rsid w:val="00E3217E"/>
    <w:rsid w:val="00E36D63"/>
    <w:rsid w:val="00E42806"/>
    <w:rsid w:val="00E43245"/>
    <w:rsid w:val="00E43CC7"/>
    <w:rsid w:val="00E453E0"/>
    <w:rsid w:val="00E467FF"/>
    <w:rsid w:val="00E540AE"/>
    <w:rsid w:val="00E55100"/>
    <w:rsid w:val="00E57F25"/>
    <w:rsid w:val="00E715EB"/>
    <w:rsid w:val="00E750FD"/>
    <w:rsid w:val="00E83D8F"/>
    <w:rsid w:val="00E84A58"/>
    <w:rsid w:val="00E84C6E"/>
    <w:rsid w:val="00E853ED"/>
    <w:rsid w:val="00E86BE1"/>
    <w:rsid w:val="00E87175"/>
    <w:rsid w:val="00E95557"/>
    <w:rsid w:val="00E95717"/>
    <w:rsid w:val="00EA4A11"/>
    <w:rsid w:val="00EA518F"/>
    <w:rsid w:val="00EA5210"/>
    <w:rsid w:val="00EA6CCF"/>
    <w:rsid w:val="00EA796C"/>
    <w:rsid w:val="00EB05C2"/>
    <w:rsid w:val="00EB05E4"/>
    <w:rsid w:val="00EB2503"/>
    <w:rsid w:val="00EB6275"/>
    <w:rsid w:val="00EB6B57"/>
    <w:rsid w:val="00EC032A"/>
    <w:rsid w:val="00EC26C4"/>
    <w:rsid w:val="00EC4302"/>
    <w:rsid w:val="00EC470D"/>
    <w:rsid w:val="00EC6952"/>
    <w:rsid w:val="00EC7ECC"/>
    <w:rsid w:val="00ED6569"/>
    <w:rsid w:val="00EE6E3B"/>
    <w:rsid w:val="00F02094"/>
    <w:rsid w:val="00F03290"/>
    <w:rsid w:val="00F1111C"/>
    <w:rsid w:val="00F12D00"/>
    <w:rsid w:val="00F17CB2"/>
    <w:rsid w:val="00F24C6A"/>
    <w:rsid w:val="00F262D6"/>
    <w:rsid w:val="00F32B05"/>
    <w:rsid w:val="00F34AD9"/>
    <w:rsid w:val="00F418B1"/>
    <w:rsid w:val="00F4427C"/>
    <w:rsid w:val="00F53274"/>
    <w:rsid w:val="00F56051"/>
    <w:rsid w:val="00F60C15"/>
    <w:rsid w:val="00F647C2"/>
    <w:rsid w:val="00F64AD6"/>
    <w:rsid w:val="00F64B0D"/>
    <w:rsid w:val="00F740F2"/>
    <w:rsid w:val="00F76E3F"/>
    <w:rsid w:val="00F80D7C"/>
    <w:rsid w:val="00F91422"/>
    <w:rsid w:val="00F969DF"/>
    <w:rsid w:val="00FA001E"/>
    <w:rsid w:val="00FA3CE1"/>
    <w:rsid w:val="00FA3E70"/>
    <w:rsid w:val="00FA7DD3"/>
    <w:rsid w:val="00FB1799"/>
    <w:rsid w:val="00FB1D59"/>
    <w:rsid w:val="00FB522B"/>
    <w:rsid w:val="00FC1915"/>
    <w:rsid w:val="00FC31FF"/>
    <w:rsid w:val="00FC4061"/>
    <w:rsid w:val="00FC53B5"/>
    <w:rsid w:val="00FD0E3F"/>
    <w:rsid w:val="00FD4C49"/>
    <w:rsid w:val="00FE1B61"/>
    <w:rsid w:val="00FE6937"/>
    <w:rsid w:val="00FE6EBD"/>
    <w:rsid w:val="00FE7243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614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0C0D"/>
    <w:rPr>
      <w:rFonts w:ascii="Verdana" w:hAnsi="Verdan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0C0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0C0D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13A0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118D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38E7"/>
  </w:style>
  <w:style w:type="paragraph" w:styleId="Fuzeile">
    <w:name w:val="footer"/>
    <w:basedOn w:val="Standard"/>
    <w:link w:val="FuzeileZchn"/>
    <w:uiPriority w:val="99"/>
    <w:unhideWhenUsed/>
    <w:rsid w:val="0032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38E7"/>
  </w:style>
  <w:style w:type="character" w:customStyle="1" w:styleId="berschrift1Zchn">
    <w:name w:val="Überschrift 1 Zchn"/>
    <w:basedOn w:val="Absatz-Standardschriftart"/>
    <w:link w:val="berschrift1"/>
    <w:uiPriority w:val="9"/>
    <w:rsid w:val="00950C0D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0C0D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6D63"/>
    <w:pPr>
      <w:spacing w:line="240" w:lineRule="auto"/>
      <w:contextualSpacing/>
    </w:pPr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D63"/>
    <w:rPr>
      <w:rFonts w:ascii="HelveticaNeue LT 45 Light" w:eastAsiaTheme="majorEastAsia" w:hAnsi="HelveticaNeue LT 45 Light" w:cstheme="majorBidi"/>
      <w:b/>
      <w:color w:val="FF8200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0C0D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0C0D"/>
    <w:rPr>
      <w:rFonts w:ascii="Verdana" w:eastAsiaTheme="minorEastAsia" w:hAnsi="Verdan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50C0D"/>
    <w:rPr>
      <w:rFonts w:ascii="Verdana" w:hAnsi="Verdana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950C0D"/>
    <w:rPr>
      <w:rFonts w:ascii="Verdana" w:hAnsi="Verdana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13A0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8DE"/>
    <w:rPr>
      <w:rFonts w:ascii="Verdana" w:eastAsiaTheme="majorEastAsia" w:hAnsi="Verdana" w:cstheme="majorBidi"/>
      <w:i/>
      <w:iCs/>
      <w:color w:val="2E74B5" w:themeColor="accent1" w:themeShade="BF"/>
      <w:sz w:val="20"/>
    </w:rPr>
  </w:style>
  <w:style w:type="table" w:styleId="Tabellenraster">
    <w:name w:val="Table Grid"/>
    <w:basedOn w:val="NormaleTabelle"/>
    <w:uiPriority w:val="39"/>
    <w:rsid w:val="00E8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Num">
    <w:name w:val="FooterNum"/>
    <w:basedOn w:val="Fuzeile"/>
    <w:link w:val="FooterNumChar"/>
    <w:qFormat/>
    <w:rsid w:val="008E6E82"/>
    <w:pPr>
      <w:jc w:val="right"/>
    </w:pPr>
    <w:rPr>
      <w:rFonts w:ascii="Arial" w:hAnsi="Arial" w:cs="Arial"/>
    </w:rPr>
  </w:style>
  <w:style w:type="character" w:customStyle="1" w:styleId="FooterNumChar">
    <w:name w:val="FooterNum Char"/>
    <w:basedOn w:val="FuzeileZchn"/>
    <w:link w:val="FooterNum"/>
    <w:rsid w:val="008E6E82"/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B65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B78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0F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MA.XSL" StyleName="AMA" Version="1"/>
</file>

<file path=customXml/itemProps1.xml><?xml version="1.0" encoding="utf-8"?>
<ds:datastoreItem xmlns:ds="http://schemas.openxmlformats.org/officeDocument/2006/customXml" ds:itemID="{792B2374-A441-43BB-BA90-8512D76D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2020-08-24T06:19:00Z</dcterms:created>
  <dcterms:modified xsi:type="dcterms:W3CDTF">2020-08-24T06:39:00Z</dcterms:modified>
</cp:coreProperties>
</file>