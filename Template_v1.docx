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255" w:rsidRPr="00597F56" w:rsidRDefault="00666EC1" w:rsidP="009870FF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«TableStart:Ama»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1"/>
        <w:gridCol w:w="2688"/>
      </w:tblGrid>
      <w:tr w:rsidR="00E36D63" w:rsidRPr="00597F56" w:rsidTr="00860D1D">
        <w:tc>
          <w:tcPr>
            <w:tcW w:w="9639" w:type="dxa"/>
            <w:gridSpan w:val="2"/>
          </w:tcPr>
          <w:p w:rsidR="00E36D63" w:rsidRDefault="00422754" w:rsidP="00E36D63">
            <w:pPr>
              <w:pStyle w:val="Titel"/>
              <w:spacing w:after="240"/>
            </w:pPr>
            <w:r>
              <w:fldChar w:fldCharType="begin"/>
            </w:r>
            <w:r>
              <w:instrText xml:space="preserve"> MERGEFIELD  TitleLabel  \* MERGEFORMAT </w:instrText>
            </w:r>
            <w:r>
              <w:fldChar w:fldCharType="separate"/>
            </w:r>
            <w:r w:rsidR="00E36D63">
              <w:rPr>
                <w:noProof/>
              </w:rPr>
              <w:t>«TitleLabel»</w:t>
            </w:r>
            <w:r>
              <w:rPr>
                <w:noProof/>
              </w:rPr>
              <w:fldChar w:fldCharType="end"/>
            </w:r>
          </w:p>
        </w:tc>
      </w:tr>
      <w:tr w:rsidR="00041B68" w:rsidRPr="009C598C" w:rsidTr="00C47B9E">
        <w:tc>
          <w:tcPr>
            <w:tcW w:w="9639" w:type="dxa"/>
            <w:gridSpan w:val="2"/>
          </w:tcPr>
          <w:p w:rsidR="007E043E" w:rsidRPr="003B0EAD" w:rsidRDefault="00041B68" w:rsidP="009859F9">
            <w:pPr>
              <w:spacing w:after="240"/>
              <w:rPr>
                <w:rFonts w:ascii="HelveticaNeue LT 45 Light" w:hAnsi="HelveticaNeue LT 45 Light" w:cs="Arial"/>
                <w:b/>
                <w:sz w:val="36"/>
                <w:szCs w:val="36"/>
              </w:rPr>
            </w:pPr>
            <w:r>
              <w:rPr>
                <w:rFonts w:ascii="HelveticaNeue LT 45 Light" w:hAnsi="HelveticaNeue LT 45 Light" w:cs="Arial"/>
                <w:b/>
                <w:color w:val="FF8200"/>
                <w:sz w:val="36"/>
                <w:szCs w:val="36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color w:val="FF8200"/>
                <w:sz w:val="36"/>
                <w:szCs w:val="36"/>
              </w:rPr>
              <w:instrText xml:space="preserve"> MERGEFIELD  StandortLabel  \* MERGEFORMAT </w:instrText>
            </w:r>
            <w:r>
              <w:rPr>
                <w:rFonts w:ascii="HelveticaNeue LT 45 Light" w:hAnsi="HelveticaNeue LT 45 Light" w:cs="Arial"/>
                <w:b/>
                <w:color w:val="FF8200"/>
                <w:sz w:val="36"/>
                <w:szCs w:val="36"/>
              </w:rPr>
              <w:fldChar w:fldCharType="separate"/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t>«StandortLabel»</w:t>
            </w:r>
            <w:r>
              <w:rPr>
                <w:rFonts w:ascii="HelveticaNeue LT 45 Light" w:hAnsi="HelveticaNeue LT 45 Light" w:cs="Arial"/>
                <w:b/>
                <w:color w:val="FF8200"/>
                <w:sz w:val="36"/>
                <w:szCs w:val="36"/>
              </w:rPr>
              <w:fldChar w:fldCharType="end"/>
            </w:r>
          </w:p>
        </w:tc>
      </w:tr>
      <w:tr w:rsidR="00C47B9E" w:rsidRPr="009C598C" w:rsidTr="00951CA1">
        <w:trPr>
          <w:trHeight w:hRule="exact" w:val="966"/>
        </w:trPr>
        <w:tc>
          <w:tcPr>
            <w:tcW w:w="963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7B9E" w:rsidRPr="003B0EAD" w:rsidRDefault="00C47B9E" w:rsidP="00FC1915">
            <w:pPr>
              <w:spacing w:after="60"/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StandortValue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«StandortValue»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  <w:p w:rsidR="00C47B9E" w:rsidRPr="003B0EAD" w:rsidRDefault="00C47B9E" w:rsidP="004B098F">
            <w:pPr>
              <w:rPr>
                <w:rFonts w:ascii="HelveticaNeue LT 45 Light" w:hAnsi="HelveticaNeue LT 45 Light" w:cs="Arial"/>
                <w:b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KundennummerLabel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«KundennummerLabel»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 xml:space="preserve">: 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KundennummerValue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«KundennummerValue»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</w:tr>
      <w:tr w:rsidR="00C47B9E" w:rsidRPr="009C598C" w:rsidTr="008949E6">
        <w:trPr>
          <w:trHeight w:val="454"/>
        </w:trPr>
        <w:tc>
          <w:tcPr>
            <w:tcW w:w="6951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C47B9E" w:rsidRPr="003B0EAD" w:rsidRDefault="00C47B9E" w:rsidP="004B098F">
            <w:pPr>
              <w:rPr>
                <w:rFonts w:ascii="HelveticaNeue LT 45 Light" w:hAnsi="HelveticaNeue LT 45 Light" w:cs="Arial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«AnzahlMitarbeitendeLabel»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688" w:type="dxa"/>
            <w:tcMar>
              <w:left w:w="170" w:type="dxa"/>
              <w:right w:w="170" w:type="dxa"/>
            </w:tcMar>
            <w:vAlign w:val="center"/>
          </w:tcPr>
          <w:p w:rsidR="00C47B9E" w:rsidRPr="00D51AAD" w:rsidRDefault="00C47B9E" w:rsidP="00C47B9E">
            <w:pPr>
              <w:ind w:left="-113"/>
              <w:jc w:val="right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AnzahlMitarbeitendeValue  \* MERGEFORMAT </w:instrTex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«AnzahlMitarbeitendeValue»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5377C5" w:rsidRPr="009C598C" w:rsidTr="008949E6">
        <w:trPr>
          <w:trHeight w:val="454"/>
        </w:trPr>
        <w:tc>
          <w:tcPr>
            <w:tcW w:w="6951" w:type="dxa"/>
            <w:tcMar>
              <w:left w:w="113" w:type="dxa"/>
              <w:right w:w="0" w:type="dxa"/>
            </w:tcMar>
          </w:tcPr>
          <w:p w:rsidR="005377C5" w:rsidRDefault="00F64AD6" w:rsidP="00EC4302">
            <w:pPr>
              <w:spacing w:before="120" w:after="12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FrageAenderungLabel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«FrageAenderungLabel»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2688" w:type="dxa"/>
            <w:tcMar>
              <w:left w:w="170" w:type="dxa"/>
              <w:right w:w="170" w:type="dxa"/>
            </w:tcMar>
          </w:tcPr>
          <w:p w:rsidR="005377C5" w:rsidRPr="00D51AAD" w:rsidRDefault="00F64AD6" w:rsidP="00C47B9E">
            <w:pPr>
              <w:spacing w:before="120" w:after="120"/>
              <w:ind w:left="-113"/>
              <w:jc w:val="right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FrageAenderungValue  \* MERGEFORMAT </w:instrTex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«FrageAenderungValue»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 xml:space="preserve"> </w:t>
            </w:r>
          </w:p>
        </w:tc>
      </w:tr>
      <w:tr w:rsidR="00860D1D" w:rsidRPr="009C598C" w:rsidTr="008949E6">
        <w:trPr>
          <w:trHeight w:val="454"/>
        </w:trPr>
        <w:tc>
          <w:tcPr>
            <w:tcW w:w="6951" w:type="dxa"/>
            <w:tcMar>
              <w:left w:w="113" w:type="dxa"/>
              <w:right w:w="0" w:type="dxa"/>
            </w:tcMar>
          </w:tcPr>
          <w:p w:rsidR="00860D1D" w:rsidRPr="00951CA1" w:rsidRDefault="00F64AD6" w:rsidP="00F64AD6">
            <w:pPr>
              <w:spacing w:before="120" w:after="360"/>
              <w:rPr>
                <w:rFonts w:ascii="HelveticaNeue LT 45 Light" w:hAnsi="HelveticaNeue LT 45 Light" w:cs="Arial"/>
                <w:noProof/>
                <w:szCs w:val="20"/>
              </w:rPr>
            </w:pPr>
            <w:r w:rsidRPr="00951CA1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951CA1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FrageMitarbeiterLabel  \* MERGEFORMAT </w:instrText>
            </w:r>
            <w:r w:rsidRPr="00951CA1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951CA1">
              <w:rPr>
                <w:rFonts w:ascii="HelveticaNeue LT 45 Light" w:hAnsi="HelveticaNeue LT 45 Light" w:cs="Arial"/>
                <w:noProof/>
                <w:szCs w:val="20"/>
              </w:rPr>
              <w:t>«FrageMitarbeiterLabel»</w:t>
            </w:r>
            <w:r w:rsidRPr="00951CA1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688" w:type="dxa"/>
            <w:tcMar>
              <w:left w:w="170" w:type="dxa"/>
              <w:right w:w="170" w:type="dxa"/>
            </w:tcMar>
          </w:tcPr>
          <w:p w:rsidR="00860D1D" w:rsidRPr="00D51AAD" w:rsidRDefault="00F64AD6" w:rsidP="00C47B9E">
            <w:pPr>
              <w:spacing w:before="120" w:after="360"/>
              <w:ind w:left="-113"/>
              <w:jc w:val="right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FrageGruppeValue  \* MERGEFORMAT </w:instrTex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«FrageGruppeValue»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7D6A29" w:rsidRPr="009C598C" w:rsidTr="00951CA1">
        <w:trPr>
          <w:trHeight w:val="727"/>
        </w:trPr>
        <w:tc>
          <w:tcPr>
            <w:tcW w:w="9639" w:type="dxa"/>
            <w:gridSpan w:val="2"/>
            <w:shd w:val="clear" w:color="auto" w:fill="F8F8F8"/>
            <w:tcMar>
              <w:left w:w="170" w:type="dxa"/>
              <w:right w:w="0" w:type="dxa"/>
            </w:tcMar>
          </w:tcPr>
          <w:p w:rsidR="007D6A29" w:rsidRDefault="007D6A29" w:rsidP="00FA3E70">
            <w:pPr>
              <w:spacing w:before="120" w:after="120"/>
              <w:ind w:right="17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InfobannerLabel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«InfobannerLabel»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  <w:r w:rsidR="00162219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 xml:space="preserve"> </w:t>
            </w:r>
            <w:r w:rsidR="00162219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 w:rsidR="00162219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InfobannerRangierarbeiterLabel  \* MERGEFORMAT </w:instrText>
            </w:r>
            <w:r w:rsidR="00162219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 w:rsidR="00162219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«InfobannerRangierarbeiterLabel»</w:t>
            </w:r>
            <w:r w:rsidR="00162219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  <w:p w:rsidR="0018535E" w:rsidRDefault="0018535E" w:rsidP="00FA3E70">
            <w:pPr>
              <w:spacing w:after="12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InfobannerWeitereInfoLabel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«InfobannerWeitereInfoLabel»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 xml:space="preserve"> </w:t>
            </w:r>
            <w:r w:rsidRPr="0082026B">
              <w:rPr>
                <w:rFonts w:ascii="HelveticaNeue LT 45 Light" w:hAnsi="HelveticaNeue LT 45 Light" w:cs="Arial"/>
                <w:b/>
                <w:noProof/>
                <w:color w:val="00B8CF"/>
                <w:szCs w:val="20"/>
              </w:rPr>
              <w:fldChar w:fldCharType="begin"/>
            </w:r>
            <w:r w:rsidRPr="0082026B">
              <w:rPr>
                <w:rFonts w:ascii="HelveticaNeue LT 45 Light" w:hAnsi="HelveticaNeue LT 45 Light" w:cs="Arial"/>
                <w:b/>
                <w:noProof/>
                <w:color w:val="00B8CF"/>
                <w:szCs w:val="20"/>
              </w:rPr>
              <w:instrText xml:space="preserve"> MERGEFIELD  InfobannerWeitereInfoLinkLabel  \* MERGEFORMAT </w:instrText>
            </w:r>
            <w:r w:rsidRPr="0082026B">
              <w:rPr>
                <w:rFonts w:ascii="HelveticaNeue LT 45 Light" w:hAnsi="HelveticaNeue LT 45 Light" w:cs="Arial"/>
                <w:b/>
                <w:noProof/>
                <w:color w:val="00B8CF"/>
                <w:szCs w:val="20"/>
              </w:rPr>
              <w:fldChar w:fldCharType="separate"/>
            </w:r>
            <w:r w:rsidRPr="0082026B">
              <w:rPr>
                <w:rFonts w:ascii="HelveticaNeue LT 45 Light" w:hAnsi="HelveticaNeue LT 45 Light" w:cs="Arial"/>
                <w:b/>
                <w:noProof/>
                <w:color w:val="00B8CF"/>
                <w:szCs w:val="20"/>
              </w:rPr>
              <w:t>«InfobannerWeitereInfoLinkLabel»</w:t>
            </w:r>
            <w:r w:rsidRPr="0082026B">
              <w:rPr>
                <w:rFonts w:ascii="HelveticaNeue LT 45 Light" w:hAnsi="HelveticaNeue LT 45 Light" w:cs="Arial"/>
                <w:b/>
                <w:noProof/>
                <w:color w:val="00B8CF"/>
                <w:szCs w:val="20"/>
              </w:rPr>
              <w:fldChar w:fldCharType="end"/>
            </w:r>
          </w:p>
        </w:tc>
      </w:tr>
    </w:tbl>
    <w:p w:rsidR="001C5311" w:rsidRDefault="001C5311" w:rsidP="007C4C37">
      <w:pPr>
        <w:spacing w:after="0" w:line="240" w:lineRule="auto"/>
        <w:rPr>
          <w:rFonts w:ascii="HelveticaNeue LT 45 Light" w:hAnsi="HelveticaNeue LT 45 Light" w:cs="Arial"/>
          <w:sz w:val="4"/>
          <w:szCs w:val="4"/>
        </w:rPr>
      </w:pPr>
    </w:p>
    <w:p w:rsidR="000F2C52" w:rsidRDefault="000F2C52" w:rsidP="00373042">
      <w:pPr>
        <w:spacing w:after="240" w:line="240" w:lineRule="auto"/>
        <w:ind w:left="-113" w:firstLine="113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 w:rsidRPr="000F2C52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begin"/>
      </w:r>
      <w:r w:rsidRPr="000F2C52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instrText xml:space="preserve"> MERGEFIELD  TableStart:FrageGruppe  \* MERGEFORMAT </w:instrText>
      </w:r>
      <w:r w:rsidRPr="000F2C52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separate"/>
      </w:r>
      <w:r w:rsidRPr="000F2C52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t>«TableStart:FrageGruppe»</w:t>
      </w:r>
      <w:r w:rsidRPr="000F2C52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5"/>
        <w:gridCol w:w="2404"/>
      </w:tblGrid>
      <w:tr w:rsidR="00646124" w:rsidTr="008949E6">
        <w:trPr>
          <w:trHeight w:val="454"/>
        </w:trPr>
        <w:tc>
          <w:tcPr>
            <w:tcW w:w="9639" w:type="dxa"/>
            <w:gridSpan w:val="2"/>
            <w:tcMar>
              <w:left w:w="113" w:type="dxa"/>
              <w:right w:w="0" w:type="dxa"/>
            </w:tcMar>
          </w:tcPr>
          <w:p w:rsidR="00646124" w:rsidRPr="00B04C55" w:rsidRDefault="00646124" w:rsidP="00EC4302">
            <w:pPr>
              <w:spacing w:after="240"/>
              <w:rPr>
                <w:rFonts w:ascii="HelveticaNeue LT 45 Light" w:hAnsi="HelveticaNeue LT 45 Light" w:cs="Arial"/>
                <w:noProof/>
                <w:szCs w:val="20"/>
              </w:rPr>
            </w:pPr>
            <w:r w:rsidRPr="00B04C55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B04C55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FrageGruppeLabel  \* MERGEFORMAT </w:instrText>
            </w:r>
            <w:r w:rsidRPr="00B04C55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B04C55">
              <w:rPr>
                <w:rFonts w:ascii="HelveticaNeue LT 45 Light" w:hAnsi="HelveticaNeue LT 45 Light" w:cs="Arial"/>
                <w:noProof/>
                <w:szCs w:val="20"/>
              </w:rPr>
              <w:t>«FrageGruppeLabel»</w:t>
            </w:r>
            <w:r w:rsidRPr="00B04C55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</w:tr>
      <w:tr w:rsidR="00646124" w:rsidTr="008949E6">
        <w:trPr>
          <w:trHeight w:val="454"/>
        </w:trPr>
        <w:tc>
          <w:tcPr>
            <w:tcW w:w="7235" w:type="dxa"/>
            <w:tcMar>
              <w:left w:w="113" w:type="dxa"/>
              <w:right w:w="0" w:type="dxa"/>
            </w:tcMar>
          </w:tcPr>
          <w:p w:rsidR="00646124" w:rsidRPr="00D96C31" w:rsidRDefault="00646124" w:rsidP="00EC4302">
            <w:pPr>
              <w:spacing w:after="12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  <w:lang w:val="en-US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FrageAusleihpersonalLabel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«FrageAusleihpersonalLabel»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2404" w:type="dxa"/>
            <w:tcMar>
              <w:left w:w="170" w:type="dxa"/>
              <w:right w:w="170" w:type="dxa"/>
            </w:tcMar>
          </w:tcPr>
          <w:p w:rsidR="00646124" w:rsidRPr="0045056E" w:rsidRDefault="00646124" w:rsidP="00C47B9E">
            <w:pPr>
              <w:spacing w:after="120"/>
              <w:jc w:val="right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FrageAusleihpersonalValue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«FrageAusleihpersonalValue»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646124" w:rsidTr="008949E6">
        <w:trPr>
          <w:trHeight w:val="454"/>
        </w:trPr>
        <w:tc>
          <w:tcPr>
            <w:tcW w:w="7235" w:type="dxa"/>
            <w:tcMar>
              <w:left w:w="113" w:type="dxa"/>
              <w:right w:w="0" w:type="dxa"/>
            </w:tcMar>
          </w:tcPr>
          <w:p w:rsidR="00646124" w:rsidRDefault="00646124" w:rsidP="00EC4302">
            <w:pPr>
              <w:spacing w:after="12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FrageLernendeLabel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«FrageLernendeLabel»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2404" w:type="dxa"/>
            <w:tcMar>
              <w:left w:w="170" w:type="dxa"/>
              <w:right w:w="170" w:type="dxa"/>
            </w:tcMar>
          </w:tcPr>
          <w:p w:rsidR="00646124" w:rsidRPr="0045056E" w:rsidRDefault="00646124" w:rsidP="00C47B9E">
            <w:pPr>
              <w:spacing w:after="120"/>
              <w:jc w:val="right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FrageLernendeValue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«FrageLernendeValue»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646124" w:rsidTr="008949E6">
        <w:trPr>
          <w:trHeight w:val="454"/>
        </w:trPr>
        <w:tc>
          <w:tcPr>
            <w:tcW w:w="7235" w:type="dxa"/>
            <w:tcMar>
              <w:left w:w="113" w:type="dxa"/>
              <w:right w:w="0" w:type="dxa"/>
            </w:tcMar>
          </w:tcPr>
          <w:p w:rsidR="00646124" w:rsidRDefault="00646124" w:rsidP="00EC4302">
            <w:pPr>
              <w:spacing w:after="12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FrageSchichtbetriebLabel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«FrageSchichtbetriebLabel»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2404" w:type="dxa"/>
            <w:tcMar>
              <w:left w:w="170" w:type="dxa"/>
              <w:right w:w="170" w:type="dxa"/>
            </w:tcMar>
          </w:tcPr>
          <w:p w:rsidR="00646124" w:rsidRPr="0045056E" w:rsidRDefault="00646124" w:rsidP="00C47B9E">
            <w:pPr>
              <w:spacing w:after="120"/>
              <w:jc w:val="right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FrageSchichtbetriebValue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«FrageSchichtbetriebValue»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</w:tbl>
    <w:p w:rsidR="000F2C52" w:rsidRDefault="000F2C52" w:rsidP="008C0F52">
      <w:pPr>
        <w:spacing w:before="240" w:after="0" w:line="240" w:lineRule="auto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 w:rsidRPr="000F2C52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begin"/>
      </w:r>
      <w:r w:rsidRPr="000F2C52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instrText xml:space="preserve"> MERGEFIELD  TableEnd:FrageGruppe  \* MERGEFORMAT </w:instrText>
      </w:r>
      <w:r w:rsidRPr="000F2C52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separate"/>
      </w:r>
      <w:r w:rsidRPr="000F2C52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t>«TableEnd:FrageGruppe»</w:t>
      </w:r>
      <w:r w:rsidRPr="000F2C52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end"/>
      </w:r>
    </w:p>
    <w:p w:rsidR="001F5C41" w:rsidRDefault="007B09CD" w:rsidP="00D65A6B">
      <w:pPr>
        <w:spacing w:after="0" w:line="240" w:lineRule="auto"/>
        <w:ind w:left="-113" w:firstLine="113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instrText xml:space="preserve"> MERGEFIELD  TableStart:Ansprechpartner  \* MERGEFORMAT </w:instrText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t>«TableStart:Ansprechpartner»</w:t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1F5C41" w:rsidTr="00042332">
        <w:tc>
          <w:tcPr>
            <w:tcW w:w="9639" w:type="dxa"/>
            <w:tcMar>
              <w:left w:w="113" w:type="dxa"/>
              <w:right w:w="0" w:type="dxa"/>
            </w:tcMar>
          </w:tcPr>
          <w:p w:rsidR="001F5C41" w:rsidRDefault="00184EE9" w:rsidP="00A61DA3">
            <w:pPr>
              <w:spacing w:after="240"/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instrText xml:space="preserve"> MERGEFIELD  AnsprechpartnerTitleInnerLabel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fldChar w:fldCharType="separate"/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t>«AnsprechpartnerTitleInnerLabel»</w:t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fldChar w:fldCharType="end"/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7078"/>
            </w:tblGrid>
            <w:tr w:rsidR="00261FEB" w:rsidTr="008949E6">
              <w:trPr>
                <w:trHeight w:hRule="exact" w:val="454"/>
              </w:trPr>
              <w:tc>
                <w:tcPr>
                  <w:tcW w:w="2438" w:type="dxa"/>
                </w:tcPr>
                <w:p w:rsidR="00261FEB" w:rsidRPr="00B04C55" w:rsidRDefault="00261FEB" w:rsidP="00261FEB">
                  <w:pPr>
                    <w:spacing w:after="60"/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</w:pP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begin"/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instrText xml:space="preserve"> MERGEFIELD  AnsprechpartnerVornameLabel  \* MERGEFORMAT </w:instrText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separate"/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t>«AnsprechpartnerVornameLabel»</w:t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end"/>
                  </w:r>
                </w:p>
              </w:tc>
              <w:tc>
                <w:tcPr>
                  <w:tcW w:w="7078" w:type="dxa"/>
                </w:tcPr>
                <w:p w:rsidR="00261FEB" w:rsidRPr="0045056E" w:rsidRDefault="00261FEB" w:rsidP="00261FEB">
                  <w:pPr>
                    <w:spacing w:after="120"/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</w:pP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begin"/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instrText xml:space="preserve"> MERGEFIELD  AnsprechpartnerVornameValue  \* MERGEFORMAT </w:instrText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separate"/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t>«AnsprechpartnerVornameValue»</w:t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end"/>
                  </w:r>
                </w:p>
              </w:tc>
            </w:tr>
            <w:tr w:rsidR="00261FEB" w:rsidTr="008949E6">
              <w:trPr>
                <w:trHeight w:hRule="exact" w:val="454"/>
              </w:trPr>
              <w:tc>
                <w:tcPr>
                  <w:tcW w:w="2438" w:type="dxa"/>
                </w:tcPr>
                <w:p w:rsidR="00261FEB" w:rsidRPr="00B04C55" w:rsidRDefault="00261FEB" w:rsidP="00261FEB">
                  <w:pPr>
                    <w:spacing w:after="60"/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</w:pP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begin"/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instrText xml:space="preserve"> MERGEFIELD  AnsprechpartnerNachnameLabel  \* MERGEFORMAT </w:instrText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separate"/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t>«AnsprechpartnerNachnameLabel»</w:t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end"/>
                  </w:r>
                </w:p>
              </w:tc>
              <w:tc>
                <w:tcPr>
                  <w:tcW w:w="7078" w:type="dxa"/>
                </w:tcPr>
                <w:p w:rsidR="00261FEB" w:rsidRPr="0045056E" w:rsidRDefault="00261FEB" w:rsidP="00261FEB">
                  <w:pPr>
                    <w:spacing w:after="120"/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</w:pP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begin"/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instrText xml:space="preserve"> MERGEFIELD  AnsprechpartnerNachnameValue  \* MERGEFORMAT </w:instrText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separate"/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t>«AnsprechpartnerNachnameValue»</w:t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end"/>
                  </w:r>
                </w:p>
              </w:tc>
            </w:tr>
            <w:tr w:rsidR="00261FEB" w:rsidTr="008949E6">
              <w:trPr>
                <w:trHeight w:hRule="exact" w:val="454"/>
              </w:trPr>
              <w:tc>
                <w:tcPr>
                  <w:tcW w:w="2438" w:type="dxa"/>
                </w:tcPr>
                <w:p w:rsidR="00261FEB" w:rsidRPr="00B04C55" w:rsidRDefault="00261FEB" w:rsidP="00261FEB">
                  <w:pPr>
                    <w:spacing w:after="60"/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</w:pP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begin"/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instrText xml:space="preserve"> MERGEFIELD  AnsprechpartnerTelefonLabel  \* MERGEFORMAT </w:instrText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separate"/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t>«AnsprechpartnerTelefonLabel»</w:t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end"/>
                  </w:r>
                </w:p>
              </w:tc>
              <w:tc>
                <w:tcPr>
                  <w:tcW w:w="7078" w:type="dxa"/>
                </w:tcPr>
                <w:p w:rsidR="00261FEB" w:rsidRPr="0045056E" w:rsidRDefault="00261FEB" w:rsidP="00261FEB">
                  <w:pPr>
                    <w:spacing w:after="120"/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</w:pP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begin"/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instrText xml:space="preserve"> MERGEFIELD  AnsprechpartnerTelefonValue  \* MERGEFORMAT </w:instrText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separate"/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t>«AnsprechpartnerTelefonValue»</w:t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end"/>
                  </w:r>
                </w:p>
              </w:tc>
            </w:tr>
            <w:tr w:rsidR="00261FEB" w:rsidTr="008949E6">
              <w:trPr>
                <w:trHeight w:hRule="exact" w:val="454"/>
              </w:trPr>
              <w:tc>
                <w:tcPr>
                  <w:tcW w:w="2438" w:type="dxa"/>
                </w:tcPr>
                <w:p w:rsidR="00261FEB" w:rsidRPr="0045056E" w:rsidRDefault="00261FEB" w:rsidP="00261FEB">
                  <w:pPr>
                    <w:spacing w:after="60"/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</w:pPr>
                  <w:r w:rsidRPr="0045056E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begin"/>
                  </w:r>
                  <w:r w:rsidRPr="0045056E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instrText xml:space="preserve"> MERGEFIELD  AnsprechpartnerMobileLabel  \* MERGEFORMAT </w:instrText>
                  </w:r>
                  <w:r w:rsidRPr="0045056E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separate"/>
                  </w:r>
                  <w:r w:rsidRPr="0045056E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t>«AnsprechpartnerMobileLabel»</w:t>
                  </w:r>
                  <w:r w:rsidRPr="0045056E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end"/>
                  </w:r>
                </w:p>
              </w:tc>
              <w:tc>
                <w:tcPr>
                  <w:tcW w:w="7078" w:type="dxa"/>
                </w:tcPr>
                <w:p w:rsidR="00261FEB" w:rsidRPr="0045056E" w:rsidRDefault="00261FEB" w:rsidP="00261FEB">
                  <w:pPr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</w:pP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begin"/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instrText xml:space="preserve"> MERGEFIELD  AnsprechpartnerMobileValue  \* MERGEFORMAT </w:instrText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separate"/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t>«AnsprechpartnerMobileValue»</w:t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end"/>
                  </w:r>
                </w:p>
              </w:tc>
            </w:tr>
            <w:tr w:rsidR="00261FEB" w:rsidTr="008949E6">
              <w:trPr>
                <w:trHeight w:hRule="exact" w:val="454"/>
              </w:trPr>
              <w:tc>
                <w:tcPr>
                  <w:tcW w:w="2438" w:type="dxa"/>
                </w:tcPr>
                <w:p w:rsidR="00261FEB" w:rsidRPr="00B04C55" w:rsidRDefault="00261FEB" w:rsidP="00261FEB">
                  <w:pPr>
                    <w:spacing w:after="60"/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</w:pP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begin"/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instrText xml:space="preserve"> MERGEFIELD  AnsprechpartnerEmailLabel  \* MERGEFORMAT </w:instrText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separate"/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t>«AnsprechpartnerEmailLabel»</w:t>
                  </w:r>
                  <w:r w:rsidRPr="00B04C55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end"/>
                  </w:r>
                </w:p>
              </w:tc>
              <w:tc>
                <w:tcPr>
                  <w:tcW w:w="7078" w:type="dxa"/>
                </w:tcPr>
                <w:p w:rsidR="00261FEB" w:rsidRPr="0045056E" w:rsidRDefault="00261FEB" w:rsidP="00261FEB">
                  <w:pPr>
                    <w:spacing w:after="120"/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</w:pP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begin"/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instrText xml:space="preserve"> MERGEFIELD  AnsprechpartnerEmailValue  \* MERGEFORMAT </w:instrText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separate"/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t>«AnsprechpartnerEmailValue»</w:t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end"/>
                  </w:r>
                </w:p>
              </w:tc>
            </w:tr>
            <w:tr w:rsidR="00261FEB" w:rsidTr="008949E6">
              <w:trPr>
                <w:trHeight w:hRule="exact" w:val="454"/>
              </w:trPr>
              <w:tc>
                <w:tcPr>
                  <w:tcW w:w="2438" w:type="dxa"/>
                </w:tcPr>
                <w:p w:rsidR="00261FEB" w:rsidRPr="0045056E" w:rsidRDefault="00261FEB" w:rsidP="00261FEB">
                  <w:pPr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</w:pPr>
                  <w:r w:rsidRPr="0045056E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begin"/>
                  </w:r>
                  <w:r w:rsidRPr="0045056E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instrText xml:space="preserve"> MERGEFIELD  AnsprechpartnerSpracheLabel  \* MERGEFORMAT </w:instrText>
                  </w:r>
                  <w:r w:rsidRPr="0045056E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separate"/>
                  </w:r>
                  <w:r w:rsidRPr="0045056E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t>«AnsprechpartnerSpracheLabel»</w:t>
                  </w:r>
                  <w:r w:rsidRPr="0045056E">
                    <w:rPr>
                      <w:rFonts w:ascii="HelveticaNeue LT 45 Light" w:hAnsi="HelveticaNeue LT 45 Light" w:cs="Arial"/>
                      <w:noProof/>
                      <w:color w:val="000000" w:themeColor="text1"/>
                      <w:szCs w:val="20"/>
                    </w:rPr>
                    <w:fldChar w:fldCharType="end"/>
                  </w:r>
                </w:p>
              </w:tc>
              <w:tc>
                <w:tcPr>
                  <w:tcW w:w="7078" w:type="dxa"/>
                </w:tcPr>
                <w:p w:rsidR="00261FEB" w:rsidRPr="0045056E" w:rsidRDefault="00261FEB" w:rsidP="00261FEB">
                  <w:pPr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</w:pP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begin"/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instrText xml:space="preserve"> MERGEFIELD  AnsprechpartnerSpracheValue  \* MERGEFORMAT </w:instrText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separate"/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t>«AnsprechpartnerSpracheValue»</w:t>
                  </w:r>
                  <w:r w:rsidRPr="0045056E">
                    <w:rPr>
                      <w:rFonts w:ascii="HelveticaNeue LT 45 Light" w:hAnsi="HelveticaNeue LT 45 Light" w:cs="Arial"/>
                      <w:b/>
                      <w:noProof/>
                      <w:color w:val="000000" w:themeColor="text1"/>
                      <w:szCs w:val="20"/>
                    </w:rPr>
                    <w:fldChar w:fldCharType="end"/>
                  </w:r>
                </w:p>
              </w:tc>
            </w:tr>
          </w:tbl>
          <w:p w:rsidR="006144F0" w:rsidRPr="007B09CD" w:rsidRDefault="006144F0" w:rsidP="00A61DA3">
            <w:pPr>
              <w:spacing w:after="240"/>
              <w:rPr>
                <w:rFonts w:ascii="HelveticaNeue LT 45 Light" w:hAnsi="HelveticaNeue LT 45 Light" w:cs="Arial"/>
                <w:b/>
                <w:noProof/>
                <w:color w:val="000000" w:themeColor="text1"/>
                <w:sz w:val="36"/>
                <w:szCs w:val="36"/>
              </w:rPr>
            </w:pPr>
          </w:p>
        </w:tc>
      </w:tr>
      <w:tr w:rsidR="00A61DA3" w:rsidTr="00042332">
        <w:tc>
          <w:tcPr>
            <w:tcW w:w="9639" w:type="dxa"/>
            <w:tcMar>
              <w:left w:w="113" w:type="dxa"/>
              <w:right w:w="0" w:type="dxa"/>
            </w:tcMar>
          </w:tcPr>
          <w:p w:rsidR="00261FEB" w:rsidRDefault="00261FEB" w:rsidP="00A61DA3">
            <w:pPr>
              <w:spacing w:after="12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</w:p>
          <w:p w:rsidR="00A61DA3" w:rsidRDefault="00A61DA3" w:rsidP="00A61DA3">
            <w:pPr>
              <w:spacing w:after="12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AnsprechpartnerEmailTooltipLabel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«AnsprechpartnerEmailTooltipLabel»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</w:tr>
    </w:tbl>
    <w:p w:rsidR="00AF21CF" w:rsidRDefault="007B09CD" w:rsidP="002934A0">
      <w:pPr>
        <w:spacing w:after="0" w:line="240" w:lineRule="auto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instrText xml:space="preserve"> MERGEFIELD  TableEnd:Ansprechpartner  \* MERGEFORMAT </w:instrText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t>«TableEnd:Ansprechpartner»</w:t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end"/>
      </w:r>
    </w:p>
    <w:p w:rsidR="00D05533" w:rsidRDefault="00D05533">
      <w:pP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br w:type="page"/>
      </w:r>
    </w:p>
    <w:p w:rsidR="00D65A6B" w:rsidRDefault="000F2ECE" w:rsidP="002934A0">
      <w:pPr>
        <w:spacing w:after="0" w:line="240" w:lineRule="auto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lastRenderedPageBreak/>
        <w:fldChar w:fldCharType="begin"/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instrText xml:space="preserve"> MERGEFIELD  TableStart:Mitarbeitende  \* MERGEFORMAT </w:instrText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t>«TableStart:Mitarbeitende»</w:t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D65A6B" w:rsidTr="00042332">
        <w:tc>
          <w:tcPr>
            <w:tcW w:w="9639" w:type="dxa"/>
            <w:tcMar>
              <w:left w:w="113" w:type="dxa"/>
              <w:right w:w="0" w:type="dxa"/>
            </w:tcMar>
          </w:tcPr>
          <w:p w:rsidR="000E667B" w:rsidRPr="00287C51" w:rsidRDefault="000F2ECE" w:rsidP="00EC26C4">
            <w:pPr>
              <w:spacing w:after="240"/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instrText xml:space="preserve"> MERGEFIELD  MitarbeitendeTitleLabel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fldChar w:fldCharType="separate"/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t>«MitarbeitendeTitleLabel»</w:t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fldChar w:fldCharType="end"/>
            </w:r>
          </w:p>
        </w:tc>
      </w:tr>
      <w:tr w:rsidR="000F2ECE" w:rsidTr="00042332">
        <w:tc>
          <w:tcPr>
            <w:tcW w:w="9639" w:type="dxa"/>
            <w:shd w:val="clear" w:color="auto" w:fill="F8F8F8"/>
            <w:tcMar>
              <w:left w:w="113" w:type="dxa"/>
              <w:right w:w="0" w:type="dxa"/>
            </w:tcMar>
          </w:tcPr>
          <w:p w:rsidR="000F2ECE" w:rsidRPr="00DA59E8" w:rsidRDefault="00287C51" w:rsidP="00E540AE">
            <w:pPr>
              <w:spacing w:before="120" w:line="360" w:lineRule="auto"/>
              <w:ind w:left="28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MitarbeitendeNoteboxValue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«MitarbeitendeNoteboxValue»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  <w:r w:rsidR="000045CC" w:rsidRPr="00DA59E8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 xml:space="preserve"> </w:t>
            </w:r>
          </w:p>
        </w:tc>
      </w:tr>
    </w:tbl>
    <w:p w:rsidR="000F2ECE" w:rsidRDefault="000F2ECE" w:rsidP="000F2ECE">
      <w:pPr>
        <w:spacing w:after="240" w:line="240" w:lineRule="auto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7"/>
        <w:gridCol w:w="3822"/>
      </w:tblGrid>
      <w:tr w:rsidR="00D63544" w:rsidTr="00D81CB2">
        <w:trPr>
          <w:trHeight w:val="567"/>
        </w:trPr>
        <w:tc>
          <w:tcPr>
            <w:tcW w:w="5817" w:type="dxa"/>
            <w:shd w:val="clear" w:color="auto" w:fill="F8F8F8"/>
            <w:noWrap/>
          </w:tcPr>
          <w:p w:rsidR="00D63544" w:rsidRPr="00951CA1" w:rsidRDefault="00D63544" w:rsidP="00433D6B">
            <w:pPr>
              <w:spacing w:before="120" w:after="240"/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</w:pPr>
            <w:r w:rsidRPr="00951CA1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 w:rsidRPr="00951CA1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MitarbeitendeBeruflicheFunktionLabel  \* MERGEFORMAT </w:instrText>
            </w:r>
            <w:r w:rsidRPr="00951CA1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 w:rsidRPr="00951CA1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«MitarbeitendeBeruflicheFunktionLabel»</w:t>
            </w:r>
            <w:r w:rsidRPr="00951CA1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3822" w:type="dxa"/>
            <w:shd w:val="clear" w:color="auto" w:fill="F8F8F8"/>
          </w:tcPr>
          <w:p w:rsidR="00D63544" w:rsidRPr="00951CA1" w:rsidRDefault="00D63544" w:rsidP="0085385C">
            <w:pPr>
              <w:spacing w:before="120" w:after="240"/>
              <w:jc w:val="right"/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</w:pPr>
            <w:r w:rsidRPr="00951CA1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 w:rsidRPr="00951CA1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MitarbeitendeHeaderAnzahlLabel  \* MERGEFORMAT </w:instrText>
            </w:r>
            <w:r w:rsidRPr="00951CA1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 w:rsidRPr="00951CA1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«MitarbeitendeHeaderAnzahlLabel»</w:t>
            </w:r>
            <w:r w:rsidRPr="00951CA1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</w:tr>
    </w:tbl>
    <w:p w:rsidR="00EB6B57" w:rsidRPr="00A24A79" w:rsidRDefault="000D23F5" w:rsidP="00EB6B57">
      <w:pPr>
        <w:spacing w:after="0" w:line="240" w:lineRule="auto"/>
        <w:rPr>
          <w:rFonts w:ascii="HelveticaNeue LT 45 Light" w:hAnsi="HelveticaNeue LT 45 Light" w:cs="Arial"/>
          <w:sz w:val="12"/>
          <w:szCs w:val="16"/>
        </w:rPr>
      </w:pPr>
      <w:r w:rsidRPr="00A24A79">
        <w:rPr>
          <w:rFonts w:ascii="HelveticaNeue LT 45 Light" w:hAnsi="HelveticaNeue LT 45 Light" w:cs="Arial"/>
          <w:noProof/>
          <w:color w:val="000000" w:themeColor="text1"/>
          <w:sz w:val="12"/>
          <w:szCs w:val="16"/>
        </w:rPr>
        <w:fldChar w:fldCharType="begin"/>
      </w:r>
      <w:r w:rsidRPr="00A24A79">
        <w:rPr>
          <w:rFonts w:ascii="HelveticaNeue LT 45 Light" w:hAnsi="HelveticaNeue LT 45 Light" w:cs="Arial"/>
          <w:noProof/>
          <w:color w:val="000000" w:themeColor="text1"/>
          <w:sz w:val="12"/>
          <w:szCs w:val="16"/>
        </w:rPr>
        <w:instrText xml:space="preserve"> MERGEFIELD  TableStart:Funktion  \* MERGEFORMAT </w:instrText>
      </w:r>
      <w:r w:rsidRPr="00A24A79">
        <w:rPr>
          <w:rFonts w:ascii="HelveticaNeue LT 45 Light" w:hAnsi="HelveticaNeue LT 45 Light" w:cs="Arial"/>
          <w:noProof/>
          <w:color w:val="000000" w:themeColor="text1"/>
          <w:sz w:val="12"/>
          <w:szCs w:val="16"/>
        </w:rPr>
        <w:fldChar w:fldCharType="separate"/>
      </w:r>
      <w:r w:rsidRPr="00A24A79">
        <w:rPr>
          <w:rFonts w:ascii="HelveticaNeue LT 45 Light" w:hAnsi="HelveticaNeue LT 45 Light" w:cs="Arial"/>
          <w:noProof/>
          <w:color w:val="000000" w:themeColor="text1"/>
          <w:sz w:val="12"/>
          <w:szCs w:val="16"/>
        </w:rPr>
        <w:t>«TableStart:Funktion»</w:t>
      </w:r>
      <w:r w:rsidRPr="00A24A79">
        <w:rPr>
          <w:rFonts w:ascii="HelveticaNeue LT 45 Light" w:hAnsi="HelveticaNeue LT 45 Light" w:cs="Arial"/>
          <w:noProof/>
          <w:color w:val="000000" w:themeColor="text1"/>
          <w:sz w:val="12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1"/>
        <w:gridCol w:w="3538"/>
      </w:tblGrid>
      <w:tr w:rsidR="00D63544" w:rsidTr="00422754">
        <w:trPr>
          <w:trHeight w:val="284"/>
        </w:trPr>
        <w:tc>
          <w:tcPr>
            <w:tcW w:w="6101" w:type="dxa"/>
            <w:noWrap/>
          </w:tcPr>
          <w:p w:rsidR="00D63544" w:rsidRPr="0045056E" w:rsidRDefault="00D63544" w:rsidP="005A3B50">
            <w:pPr>
              <w:spacing w:after="60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MitarbeitendeFunktionValue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«MitarbeitendeFunktionValue»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3538" w:type="dxa"/>
            <w:tcMar>
              <w:right w:w="170" w:type="dxa"/>
            </w:tcMar>
          </w:tcPr>
          <w:p w:rsidR="00D63544" w:rsidRPr="0045056E" w:rsidRDefault="00D63544" w:rsidP="005A3B50">
            <w:pPr>
              <w:spacing w:after="60"/>
              <w:jc w:val="right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MitarbeitendePersonenAnzahlValue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«MitarbeitendePersonenAnzahlValue»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</w:tbl>
    <w:p w:rsidR="001739D5" w:rsidRPr="001739D5" w:rsidRDefault="001739D5" w:rsidP="001739D5">
      <w:pPr>
        <w:spacing w:after="0" w:line="240" w:lineRule="auto"/>
        <w:rPr>
          <w:rFonts w:ascii="HelveticaNeue LT 45 Light" w:hAnsi="HelveticaNeue LT 45 Light" w:cs="Arial"/>
          <w:sz w:val="10"/>
          <w:szCs w:val="16"/>
        </w:rPr>
      </w:pPr>
      <w:r w:rsidRPr="001739D5">
        <w:rPr>
          <w:rFonts w:ascii="HelveticaNeue LT 45 Light" w:hAnsi="HelveticaNeue LT 45 Light" w:cs="Arial"/>
          <w:noProof/>
          <w:color w:val="000000" w:themeColor="text1"/>
          <w:sz w:val="10"/>
          <w:szCs w:val="16"/>
        </w:rPr>
        <w:fldChar w:fldCharType="begin"/>
      </w:r>
      <w:r w:rsidRPr="001739D5">
        <w:rPr>
          <w:rFonts w:ascii="HelveticaNeue LT 45 Light" w:hAnsi="HelveticaNeue LT 45 Light" w:cs="Arial"/>
          <w:noProof/>
          <w:color w:val="000000" w:themeColor="text1"/>
          <w:sz w:val="10"/>
          <w:szCs w:val="16"/>
        </w:rPr>
        <w:instrText xml:space="preserve"> MERGEFIELD  TableStart:Person  \* MERGEFORMAT </w:instrText>
      </w:r>
      <w:r w:rsidRPr="001739D5">
        <w:rPr>
          <w:rFonts w:ascii="HelveticaNeue LT 45 Light" w:hAnsi="HelveticaNeue LT 45 Light" w:cs="Arial"/>
          <w:noProof/>
          <w:color w:val="000000" w:themeColor="text1"/>
          <w:sz w:val="10"/>
          <w:szCs w:val="16"/>
        </w:rPr>
        <w:fldChar w:fldCharType="separate"/>
      </w:r>
      <w:r w:rsidRPr="001739D5">
        <w:rPr>
          <w:rFonts w:ascii="HelveticaNeue LT 45 Light" w:hAnsi="HelveticaNeue LT 45 Light" w:cs="Arial"/>
          <w:noProof/>
          <w:color w:val="000000" w:themeColor="text1"/>
          <w:sz w:val="10"/>
          <w:szCs w:val="16"/>
        </w:rPr>
        <w:t>«TableStart:Person»</w:t>
      </w:r>
      <w:r w:rsidRPr="001739D5">
        <w:rPr>
          <w:rFonts w:ascii="HelveticaNeue LT 45 Light" w:hAnsi="HelveticaNeue LT 45 Light" w:cs="Arial"/>
          <w:noProof/>
          <w:color w:val="000000" w:themeColor="text1"/>
          <w:sz w:val="10"/>
          <w:szCs w:val="16"/>
        </w:rPr>
        <w:fldChar w:fldCharType="end"/>
      </w:r>
    </w:p>
    <w:tbl>
      <w:tblPr>
        <w:tblStyle w:val="Tabellenraster"/>
        <w:tblW w:w="963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4535"/>
        <w:gridCol w:w="1417"/>
        <w:gridCol w:w="2127"/>
        <w:gridCol w:w="1275"/>
      </w:tblGrid>
      <w:tr w:rsidR="008E489C" w:rsidTr="00FC53B5">
        <w:trPr>
          <w:trHeight w:val="227"/>
        </w:trPr>
        <w:tc>
          <w:tcPr>
            <w:tcW w:w="284" w:type="dxa"/>
          </w:tcPr>
          <w:p w:rsidR="008E489C" w:rsidRDefault="008E489C" w:rsidP="005A3B50">
            <w:pPr>
              <w:spacing w:before="60" w:after="6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</w:p>
        </w:tc>
        <w:tc>
          <w:tcPr>
            <w:tcW w:w="4535" w:type="dxa"/>
            <w:noWrap/>
          </w:tcPr>
          <w:p w:rsidR="008E489C" w:rsidRDefault="008E489C" w:rsidP="005A3B50">
            <w:pPr>
              <w:spacing w:before="60" w:after="60"/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MitarbeitendeNameValue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«MitarbeitendeNameValue»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8E489C" w:rsidRDefault="00A43FA4" w:rsidP="005A3B50">
            <w:pPr>
              <w:spacing w:before="60" w:after="60"/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MitarbeitendeGeburtsdatumValue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«MitarbeitendeGeburtsdatumValue»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8E489C" w:rsidRDefault="00A43FA4" w:rsidP="005A3B50">
            <w:pPr>
              <w:spacing w:before="60" w:after="60"/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MitarbeitendeAhvValue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«MitarbeitendeAhvValue»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1275" w:type="dxa"/>
          </w:tcPr>
          <w:p w:rsidR="008E489C" w:rsidRDefault="008E489C" w:rsidP="005A3B50">
            <w:pPr>
              <w:spacing w:before="60" w:after="60"/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</w:pPr>
          </w:p>
        </w:tc>
      </w:tr>
    </w:tbl>
    <w:p w:rsidR="00342135" w:rsidRDefault="001739D5" w:rsidP="00B0314A">
      <w:pPr>
        <w:spacing w:after="0" w:line="240" w:lineRule="auto"/>
        <w:rPr>
          <w:rFonts w:ascii="HelveticaNeue LT 45 Light" w:hAnsi="HelveticaNeue LT 45 Light" w:cs="Arial"/>
          <w:noProof/>
          <w:color w:val="000000" w:themeColor="text1"/>
          <w:sz w:val="8"/>
          <w:szCs w:val="16"/>
        </w:rPr>
      </w:pPr>
      <w:r w:rsidRPr="00A24A79">
        <w:rPr>
          <w:rFonts w:ascii="HelveticaNeue LT 45 Light" w:hAnsi="HelveticaNeue LT 45 Light" w:cs="Arial"/>
          <w:noProof/>
          <w:color w:val="000000" w:themeColor="text1"/>
          <w:sz w:val="8"/>
          <w:szCs w:val="16"/>
        </w:rPr>
        <w:fldChar w:fldCharType="begin"/>
      </w:r>
      <w:r w:rsidRPr="00A24A79">
        <w:rPr>
          <w:rFonts w:ascii="HelveticaNeue LT 45 Light" w:hAnsi="HelveticaNeue LT 45 Light" w:cs="Arial"/>
          <w:noProof/>
          <w:color w:val="000000" w:themeColor="text1"/>
          <w:sz w:val="8"/>
          <w:szCs w:val="16"/>
        </w:rPr>
        <w:instrText xml:space="preserve"> MERGEFIELD  TableEnd:Person  \* MERGEFORMAT </w:instrText>
      </w:r>
      <w:r w:rsidRPr="00A24A79">
        <w:rPr>
          <w:rFonts w:ascii="HelveticaNeue LT 45 Light" w:hAnsi="HelveticaNeue LT 45 Light" w:cs="Arial"/>
          <w:noProof/>
          <w:color w:val="000000" w:themeColor="text1"/>
          <w:sz w:val="8"/>
          <w:szCs w:val="16"/>
        </w:rPr>
        <w:fldChar w:fldCharType="separate"/>
      </w:r>
      <w:r w:rsidRPr="00A24A79">
        <w:rPr>
          <w:rFonts w:ascii="HelveticaNeue LT 45 Light" w:hAnsi="HelveticaNeue LT 45 Light" w:cs="Arial"/>
          <w:noProof/>
          <w:color w:val="000000" w:themeColor="text1"/>
          <w:sz w:val="8"/>
          <w:szCs w:val="16"/>
        </w:rPr>
        <w:t>«TableEnd:Person»</w:t>
      </w:r>
      <w:r w:rsidRPr="00A24A79">
        <w:rPr>
          <w:rFonts w:ascii="HelveticaNeue LT 45 Light" w:hAnsi="HelveticaNeue LT 45 Light" w:cs="Arial"/>
          <w:noProof/>
          <w:color w:val="000000" w:themeColor="text1"/>
          <w:sz w:val="8"/>
          <w:szCs w:val="16"/>
        </w:rPr>
        <w:fldChar w:fldCharType="end"/>
      </w:r>
    </w:p>
    <w:p w:rsidR="00EB6B57" w:rsidRDefault="000D23F5" w:rsidP="003F5152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HelveticaNeue LT 45 Light" w:hAnsi="HelveticaNeue LT 45 Light" w:cs="Arial"/>
          <w:noProof/>
          <w:color w:val="000000" w:themeColor="text1"/>
          <w:sz w:val="12"/>
          <w:szCs w:val="16"/>
        </w:rPr>
      </w:pPr>
      <w:r w:rsidRPr="00A24A79">
        <w:rPr>
          <w:rFonts w:ascii="HelveticaNeue LT 45 Light" w:hAnsi="HelveticaNeue LT 45 Light" w:cs="Arial"/>
          <w:noProof/>
          <w:color w:val="000000" w:themeColor="text1"/>
          <w:sz w:val="12"/>
          <w:szCs w:val="16"/>
        </w:rPr>
        <w:fldChar w:fldCharType="begin"/>
      </w:r>
      <w:r w:rsidRPr="00A24A79">
        <w:rPr>
          <w:rFonts w:ascii="HelveticaNeue LT 45 Light" w:hAnsi="HelveticaNeue LT 45 Light" w:cs="Arial"/>
          <w:noProof/>
          <w:color w:val="000000" w:themeColor="text1"/>
          <w:sz w:val="12"/>
          <w:szCs w:val="16"/>
        </w:rPr>
        <w:instrText xml:space="preserve"> MERGEFIELD  TableEnd:Funktion  \* MERGEFORMAT </w:instrText>
      </w:r>
      <w:r w:rsidRPr="00A24A79">
        <w:rPr>
          <w:rFonts w:ascii="HelveticaNeue LT 45 Light" w:hAnsi="HelveticaNeue LT 45 Light" w:cs="Arial"/>
          <w:noProof/>
          <w:color w:val="000000" w:themeColor="text1"/>
          <w:sz w:val="12"/>
          <w:szCs w:val="16"/>
        </w:rPr>
        <w:fldChar w:fldCharType="separate"/>
      </w:r>
      <w:r w:rsidRPr="00A24A79">
        <w:rPr>
          <w:rFonts w:ascii="HelveticaNeue LT 45 Light" w:hAnsi="HelveticaNeue LT 45 Light" w:cs="Arial"/>
          <w:noProof/>
          <w:color w:val="000000" w:themeColor="text1"/>
          <w:sz w:val="12"/>
          <w:szCs w:val="16"/>
        </w:rPr>
        <w:t>«TableEnd:Funktion»</w:t>
      </w:r>
      <w:r w:rsidRPr="00A24A79">
        <w:rPr>
          <w:rFonts w:ascii="HelveticaNeue LT 45 Light" w:hAnsi="HelveticaNeue LT 45 Light" w:cs="Arial"/>
          <w:noProof/>
          <w:color w:val="000000" w:themeColor="text1"/>
          <w:sz w:val="12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single" w:sz="12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528"/>
        <w:gridCol w:w="845"/>
      </w:tblGrid>
      <w:tr w:rsidR="002C16EB" w:rsidTr="00422754">
        <w:trPr>
          <w:trHeight w:val="544"/>
        </w:trPr>
        <w:tc>
          <w:tcPr>
            <w:tcW w:w="3266" w:type="dxa"/>
            <w:noWrap/>
          </w:tcPr>
          <w:p w:rsidR="002C16EB" w:rsidRDefault="002C16EB" w:rsidP="00422754">
            <w:pPr>
              <w:spacing w:before="240" w:after="240"/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5528" w:type="dxa"/>
          </w:tcPr>
          <w:p w:rsidR="002C16EB" w:rsidRPr="0045056E" w:rsidRDefault="002C16EB" w:rsidP="00422754">
            <w:pPr>
              <w:spacing w:before="240" w:after="240"/>
              <w:jc w:val="right"/>
              <w:rPr>
                <w:rFonts w:ascii="HelveticaNeue LT 45 Light" w:hAnsi="HelveticaNeue LT 45 Light" w:cs="Arial"/>
                <w:b/>
                <w:noProof/>
                <w:color w:val="000000" w:themeColor="text1"/>
                <w:sz w:val="16"/>
                <w:szCs w:val="16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MitarbeitendeTotalLabel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«MitarbeitendeTotalLabel»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845" w:type="dxa"/>
          </w:tcPr>
          <w:p w:rsidR="002C16EB" w:rsidRPr="0045056E" w:rsidRDefault="00D056D7" w:rsidP="00422754">
            <w:pPr>
              <w:spacing w:before="240" w:after="240"/>
              <w:jc w:val="right"/>
              <w:rPr>
                <w:rFonts w:ascii="HelveticaNeue LT 45 Light" w:hAnsi="HelveticaNeue LT 45 Light" w:cs="Arial"/>
                <w:b/>
                <w:noProof/>
                <w:color w:val="000000" w:themeColor="text1"/>
                <w:sz w:val="16"/>
                <w:szCs w:val="16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MitarbeitendeTotalValue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«Mitarb</w:t>
            </w:r>
            <w:bookmarkStart w:id="0" w:name="_GoBack"/>
            <w:bookmarkEnd w:id="0"/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eitendeTotalValue»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</w:tbl>
    <w:p w:rsidR="00D65A6B" w:rsidRDefault="000F2ECE" w:rsidP="00D65A6B">
      <w:pPr>
        <w:spacing w:after="0" w:line="240" w:lineRule="auto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instrText xml:space="preserve"> MERGEFIELD  TableEnd:Mitarbeitende  \* MERGEFORMAT </w:instrText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t>«TableEnd:Mitarbeitende»</w:t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end"/>
      </w:r>
    </w:p>
    <w:p w:rsidR="00D05533" w:rsidRDefault="00D05533">
      <w:pP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br w:type="page"/>
      </w:r>
    </w:p>
    <w:p w:rsidR="00D05533" w:rsidRDefault="00D05533" w:rsidP="00D65A6B">
      <w:pPr>
        <w:spacing w:after="0" w:line="240" w:lineRule="auto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</w:p>
    <w:p w:rsidR="00351728" w:rsidRDefault="00351728" w:rsidP="00351728">
      <w:pPr>
        <w:spacing w:after="0" w:line="240" w:lineRule="auto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instrText xml:space="preserve"> MERGEFIELD  TableStart:Audiomobil  \* MERGEFORMAT </w:instrText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t>«TableStart:Audiomobil»</w:t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703"/>
      </w:tblGrid>
      <w:tr w:rsidR="0094660F" w:rsidTr="00E95557">
        <w:tc>
          <w:tcPr>
            <w:tcW w:w="9629" w:type="dxa"/>
            <w:gridSpan w:val="2"/>
          </w:tcPr>
          <w:p w:rsidR="0094660F" w:rsidRPr="0094660F" w:rsidRDefault="009B1D59" w:rsidP="0094660F">
            <w:pPr>
              <w:spacing w:after="240"/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instrText xml:space="preserve"> MERGEFIELD  AudiomobilTitleLabel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fldChar w:fldCharType="separate"/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t>«AudiomobilTitleLabel»</w:t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fldChar w:fldCharType="end"/>
            </w:r>
          </w:p>
        </w:tc>
      </w:tr>
      <w:tr w:rsidR="008B5FF3" w:rsidTr="00E95557">
        <w:trPr>
          <w:trHeight w:val="567"/>
        </w:trPr>
        <w:tc>
          <w:tcPr>
            <w:tcW w:w="9629" w:type="dxa"/>
            <w:gridSpan w:val="2"/>
          </w:tcPr>
          <w:p w:rsidR="008B5FF3" w:rsidRPr="0094660F" w:rsidRDefault="009B1D59" w:rsidP="002B4094">
            <w:pPr>
              <w:spacing w:after="240"/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AudiomobilIntroLabel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«AudiomobilIntroLabel»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660F" w:rsidTr="00E95557">
        <w:tc>
          <w:tcPr>
            <w:tcW w:w="8926" w:type="dxa"/>
          </w:tcPr>
          <w:p w:rsidR="0094660F" w:rsidRPr="0094660F" w:rsidRDefault="00AE640D" w:rsidP="002B4094">
            <w:pPr>
              <w:spacing w:after="240"/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AudiomobilStandplatzMoeglichLabel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«AudiomobilStandplatzMoeglichLabel»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703" w:type="dxa"/>
          </w:tcPr>
          <w:p w:rsidR="0094660F" w:rsidRPr="0045056E" w:rsidRDefault="00546A62" w:rsidP="00261FEB">
            <w:pPr>
              <w:spacing w:after="240"/>
              <w:jc w:val="right"/>
              <w:rPr>
                <w:rFonts w:ascii="HelveticaNeue LT 45 Light" w:hAnsi="HelveticaNeue LT 45 Light" w:cs="Arial"/>
                <w:b/>
                <w:szCs w:val="20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AudiomobilStandplatzMoeglichValue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«AudiomobilStandplatzMoeglichValue»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</w:tbl>
    <w:p w:rsidR="007D68D2" w:rsidRPr="007D68D2" w:rsidRDefault="007D68D2" w:rsidP="007D68D2">
      <w:pPr>
        <w:spacing w:after="0" w:line="240" w:lineRule="auto"/>
        <w:rPr>
          <w:rFonts w:ascii="HelveticaNeue LT 45 Light" w:hAnsi="HelveticaNeue LT 45 Light" w:cs="Arial"/>
          <w:noProof/>
          <w:color w:val="000000" w:themeColor="text1"/>
          <w:sz w:val="6"/>
          <w:szCs w:val="16"/>
        </w:rPr>
      </w:pPr>
      <w:r w:rsidRPr="007D68D2">
        <w:rPr>
          <w:rFonts w:ascii="HelveticaNeue LT 45 Light" w:hAnsi="HelveticaNeue LT 45 Light" w:cs="Arial"/>
          <w:noProof/>
          <w:color w:val="000000" w:themeColor="text1"/>
          <w:sz w:val="6"/>
          <w:szCs w:val="16"/>
        </w:rPr>
        <w:fldChar w:fldCharType="begin"/>
      </w:r>
      <w:r w:rsidRPr="007D68D2">
        <w:rPr>
          <w:rFonts w:ascii="HelveticaNeue LT 45 Light" w:hAnsi="HelveticaNeue LT 45 Light" w:cs="Arial"/>
          <w:noProof/>
          <w:color w:val="000000" w:themeColor="text1"/>
          <w:sz w:val="6"/>
          <w:szCs w:val="16"/>
        </w:rPr>
        <w:instrText xml:space="preserve"> MERGEFIELD  TableStart:AudiomobilZufahrt  \* MERGEFORMAT </w:instrText>
      </w:r>
      <w:r w:rsidRPr="007D68D2">
        <w:rPr>
          <w:rFonts w:ascii="HelveticaNeue LT 45 Light" w:hAnsi="HelveticaNeue LT 45 Light" w:cs="Arial"/>
          <w:noProof/>
          <w:color w:val="000000" w:themeColor="text1"/>
          <w:sz w:val="6"/>
          <w:szCs w:val="16"/>
        </w:rPr>
        <w:fldChar w:fldCharType="separate"/>
      </w:r>
      <w:r w:rsidRPr="007D68D2">
        <w:rPr>
          <w:rFonts w:ascii="HelveticaNeue LT 45 Light" w:hAnsi="HelveticaNeue LT 45 Light" w:cs="Arial"/>
          <w:noProof/>
          <w:color w:val="000000" w:themeColor="text1"/>
          <w:sz w:val="6"/>
          <w:szCs w:val="16"/>
        </w:rPr>
        <w:t>«TableStart:AudiomobilZufahrt»</w:t>
      </w:r>
      <w:r w:rsidRPr="007D68D2">
        <w:rPr>
          <w:rFonts w:ascii="HelveticaNeue LT 45 Light" w:hAnsi="HelveticaNeue LT 45 Light" w:cs="Arial"/>
          <w:noProof/>
          <w:color w:val="000000" w:themeColor="text1"/>
          <w:sz w:val="6"/>
          <w:szCs w:val="16"/>
        </w:rPr>
        <w:fldChar w:fldCharType="end"/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232"/>
        <w:gridCol w:w="713"/>
      </w:tblGrid>
      <w:tr w:rsidR="0094660F" w:rsidTr="00D05533">
        <w:tc>
          <w:tcPr>
            <w:tcW w:w="8926" w:type="dxa"/>
            <w:gridSpan w:val="2"/>
          </w:tcPr>
          <w:p w:rsidR="0094660F" w:rsidRPr="0094660F" w:rsidRDefault="00DD73DA" w:rsidP="002B4094">
            <w:pPr>
              <w:spacing w:after="240"/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AudiomobilZufahrtMoeglichLabel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«AudiomobilZufahrtMoeglichLabel»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703" w:type="dxa"/>
          </w:tcPr>
          <w:p w:rsidR="0094660F" w:rsidRPr="0045056E" w:rsidRDefault="00DD73DA" w:rsidP="00261FEB">
            <w:pPr>
              <w:spacing w:after="240"/>
              <w:jc w:val="right"/>
              <w:rPr>
                <w:rFonts w:ascii="HelveticaNeue LT 45 Light" w:hAnsi="HelveticaNeue LT 45 Light" w:cs="Arial"/>
                <w:b/>
                <w:szCs w:val="20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AudiomobilZufahrtMoeglichValue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«AudiomobilZufahrtMoeglichValue»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660F" w:rsidTr="00D05533">
        <w:tc>
          <w:tcPr>
            <w:tcW w:w="8926" w:type="dxa"/>
            <w:gridSpan w:val="2"/>
          </w:tcPr>
          <w:p w:rsidR="0094660F" w:rsidRPr="0094660F" w:rsidRDefault="00DD73DA" w:rsidP="002B4094">
            <w:pPr>
              <w:spacing w:after="240"/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AudiomobilStromanschlussLabel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«AudiomobilStromanschlussLabel»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703" w:type="dxa"/>
          </w:tcPr>
          <w:p w:rsidR="0094660F" w:rsidRPr="0045056E" w:rsidRDefault="00DD73DA" w:rsidP="00261FEB">
            <w:pPr>
              <w:spacing w:after="240"/>
              <w:jc w:val="right"/>
              <w:rPr>
                <w:rFonts w:ascii="HelveticaNeue LT 45 Light" w:hAnsi="HelveticaNeue LT 45 Light" w:cs="Arial"/>
                <w:b/>
                <w:szCs w:val="20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AudiomobilStromanschlussValue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«AudiomobilStromanschlussValue»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BB2ED2" w:rsidTr="00D05533">
        <w:tc>
          <w:tcPr>
            <w:tcW w:w="8926" w:type="dxa"/>
            <w:gridSpan w:val="2"/>
          </w:tcPr>
          <w:p w:rsidR="00BB2ED2" w:rsidRDefault="00BB2ED2" w:rsidP="002B4094">
            <w:pPr>
              <w:tabs>
                <w:tab w:val="left" w:pos="3244"/>
              </w:tabs>
              <w:spacing w:after="24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AudiomobilStrombezugNachtMoeglichLabel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«AudiomobilStrombezugNachtMoeglichLabel»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703" w:type="dxa"/>
          </w:tcPr>
          <w:p w:rsidR="00BB2ED2" w:rsidRPr="0045056E" w:rsidRDefault="00BB2ED2" w:rsidP="00261FEB">
            <w:pPr>
              <w:spacing w:after="240"/>
              <w:jc w:val="right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AudiomobilStrombezugNachtMoeglichValue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«AudiomobilStrombezugNachtMoeglichValue»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BB2ED2" w:rsidTr="00D05533">
        <w:tc>
          <w:tcPr>
            <w:tcW w:w="8926" w:type="dxa"/>
            <w:gridSpan w:val="2"/>
          </w:tcPr>
          <w:p w:rsidR="00BB2ED2" w:rsidRDefault="00BB2ED2" w:rsidP="002B4094">
            <w:pPr>
              <w:spacing w:after="24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AudiomobilWochenendeMoeglichLabel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«AudiomobilWochenendeMoeglichLabel»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703" w:type="dxa"/>
          </w:tcPr>
          <w:p w:rsidR="00BB2ED2" w:rsidRPr="0045056E" w:rsidRDefault="00BB2ED2" w:rsidP="00261FEB">
            <w:pPr>
              <w:spacing w:after="240"/>
              <w:jc w:val="right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AudiomobilWochenendeMoeglichValue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«AudiomobilWochenendeMoeglichValue»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BB2ED2" w:rsidTr="00D05533">
        <w:tc>
          <w:tcPr>
            <w:tcW w:w="8926" w:type="dxa"/>
            <w:gridSpan w:val="2"/>
          </w:tcPr>
          <w:p w:rsidR="00BB2ED2" w:rsidRDefault="00BB2ED2" w:rsidP="002B4094">
            <w:pPr>
              <w:spacing w:after="24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AudiomobilZusatzPersonenErlaubtLabel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«AudiomobilZusatzPersonenErlaubtLabel»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703" w:type="dxa"/>
          </w:tcPr>
          <w:p w:rsidR="00BB2ED2" w:rsidRPr="0045056E" w:rsidRDefault="00BB2ED2" w:rsidP="00261FEB">
            <w:pPr>
              <w:spacing w:after="240"/>
              <w:jc w:val="right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AudiomobilZusatzPersonenErlaubtValue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«AudiomobilZusatzPerson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lastRenderedPageBreak/>
              <w:t>enErlaubtValue»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D05533" w:rsidRPr="0094660F" w:rsidTr="00D05533">
        <w:tc>
          <w:tcPr>
            <w:tcW w:w="9629" w:type="dxa"/>
            <w:gridSpan w:val="3"/>
          </w:tcPr>
          <w:p w:rsidR="00D05533" w:rsidRPr="0094660F" w:rsidRDefault="00136CFD" w:rsidP="00295FEF">
            <w:pPr>
              <w:spacing w:after="240"/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lastRenderedPageBreak/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instrText xml:space="preserve"> MERGEFIELD  AudiomobilKontaktTitleLabel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fldChar w:fldCharType="separate"/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t>«AudiomobilKontaktTitleLabel»</w:t>
            </w:r>
            <w:r>
              <w:rPr>
                <w:rFonts w:ascii="HelveticaNeue LT 45 Light" w:hAnsi="HelveticaNeue LT 45 Light" w:cs="Arial"/>
                <w:b/>
                <w:noProof/>
                <w:color w:val="FF8200"/>
                <w:sz w:val="36"/>
                <w:szCs w:val="36"/>
              </w:rPr>
              <w:fldChar w:fldCharType="end"/>
            </w:r>
          </w:p>
        </w:tc>
      </w:tr>
      <w:tr w:rsidR="00A31819" w:rsidTr="00D05533">
        <w:trPr>
          <w:trHeight w:hRule="exact" w:val="567"/>
        </w:trPr>
        <w:tc>
          <w:tcPr>
            <w:tcW w:w="9639" w:type="dxa"/>
            <w:gridSpan w:val="3"/>
          </w:tcPr>
          <w:p w:rsidR="00A31819" w:rsidRDefault="00A31819" w:rsidP="00FE7243">
            <w:pPr>
              <w:spacing w:after="240"/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AudiomobilKontaktAdresseTitleLabel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«AudiomobilKontaktAdresseTitleLabel»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A31819" w:rsidTr="00D05533">
        <w:trPr>
          <w:trHeight w:hRule="exact" w:val="454"/>
        </w:trPr>
        <w:tc>
          <w:tcPr>
            <w:tcW w:w="2694" w:type="dxa"/>
          </w:tcPr>
          <w:p w:rsidR="00A31819" w:rsidRPr="00CB673D" w:rsidRDefault="00A31819" w:rsidP="00A31819">
            <w:pPr>
              <w:spacing w:after="6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AudiomobilKontaktAdresseStrasseLabel  \* MERGEFORMAT </w:instrTex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«AudiomobilKontaktAdresseStrasseLabel»</w: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6945" w:type="dxa"/>
            <w:gridSpan w:val="2"/>
          </w:tcPr>
          <w:p w:rsidR="00A31819" w:rsidRPr="0045056E" w:rsidRDefault="00A31819" w:rsidP="00A31819">
            <w:pPr>
              <w:spacing w:after="120"/>
              <w:rPr>
                <w:rFonts w:ascii="HelveticaNeue LT 45 Light" w:hAnsi="HelveticaNeue LT 45 Light" w:cs="Arial"/>
                <w:b/>
                <w:noProof/>
                <w:color w:val="000000" w:themeColor="text1"/>
                <w:sz w:val="16"/>
                <w:szCs w:val="16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AudiomobilKontaktAdresseStrasseValue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«AudiomobilKontaktAdresseStrasseValue»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CB673D" w:rsidTr="00D05533">
        <w:trPr>
          <w:trHeight w:hRule="exact" w:val="454"/>
        </w:trPr>
        <w:tc>
          <w:tcPr>
            <w:tcW w:w="2694" w:type="dxa"/>
          </w:tcPr>
          <w:p w:rsidR="00CB673D" w:rsidRPr="00CB673D" w:rsidRDefault="00CB673D" w:rsidP="00CB673D">
            <w:pPr>
              <w:spacing w:after="6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AudiomobilKontaktAdresseHausnummerLabel  \* MERGEFORMAT </w:instrTex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«AudiomobilKontaktAdresseHausnummerLabel»</w: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6945" w:type="dxa"/>
            <w:gridSpan w:val="2"/>
          </w:tcPr>
          <w:p w:rsidR="00CB673D" w:rsidRPr="0045056E" w:rsidRDefault="00CB673D" w:rsidP="00CB673D">
            <w:pPr>
              <w:spacing w:after="120"/>
              <w:rPr>
                <w:rFonts w:ascii="HelveticaNeue LT 45 Light" w:hAnsi="HelveticaNeue LT 45 Light" w:cs="Arial"/>
                <w:b/>
                <w:noProof/>
                <w:color w:val="000000" w:themeColor="text1"/>
                <w:sz w:val="16"/>
                <w:szCs w:val="16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AudiomobilKontaktAdresseHausnummerValue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«AudiomobilKontaktAdresseHausnummerValue»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CB673D" w:rsidTr="00D05533">
        <w:trPr>
          <w:trHeight w:hRule="exact" w:val="454"/>
        </w:trPr>
        <w:tc>
          <w:tcPr>
            <w:tcW w:w="2694" w:type="dxa"/>
          </w:tcPr>
          <w:p w:rsidR="00CB673D" w:rsidRPr="00CB673D" w:rsidRDefault="00CB673D" w:rsidP="00CB673D">
            <w:pPr>
              <w:spacing w:after="6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AudiomobilKontaktAdressePlzLabel  \* MERGEFORMAT </w:instrTex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«AudiomobilKontaktAdressePlzLabel»</w: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6945" w:type="dxa"/>
            <w:gridSpan w:val="2"/>
          </w:tcPr>
          <w:p w:rsidR="00CB673D" w:rsidRPr="0045056E" w:rsidRDefault="00CB673D" w:rsidP="00CB673D">
            <w:pPr>
              <w:spacing w:after="240"/>
              <w:rPr>
                <w:rFonts w:ascii="HelveticaNeue LT 45 Light" w:hAnsi="HelveticaNeue LT 45 Light" w:cs="Arial"/>
                <w:b/>
                <w:noProof/>
                <w:color w:val="000000" w:themeColor="text1"/>
                <w:sz w:val="16"/>
                <w:szCs w:val="16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AudiomobilKontaktAdressePlzValue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«AudiomobilKontaktAdressePlzValue»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CB673D" w:rsidTr="00D05533">
        <w:trPr>
          <w:trHeight w:hRule="exact" w:val="454"/>
        </w:trPr>
        <w:tc>
          <w:tcPr>
            <w:tcW w:w="2694" w:type="dxa"/>
          </w:tcPr>
          <w:p w:rsidR="00CB673D" w:rsidRPr="00CB673D" w:rsidRDefault="00CB673D" w:rsidP="00CB673D">
            <w:pPr>
              <w:spacing w:after="6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AudiomobilKontaktAdresseOrtLabel  \* MERGEFORMAT </w:instrTex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«AudiomobilKontaktAdresseOrtLabel»</w: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6945" w:type="dxa"/>
            <w:gridSpan w:val="2"/>
          </w:tcPr>
          <w:p w:rsidR="00CB673D" w:rsidRPr="0045056E" w:rsidRDefault="00CB673D" w:rsidP="00CB673D">
            <w:pPr>
              <w:spacing w:after="240"/>
              <w:rPr>
                <w:rFonts w:ascii="HelveticaNeue LT 45 Light" w:hAnsi="HelveticaNeue LT 45 Light" w:cs="Arial"/>
                <w:b/>
                <w:noProof/>
                <w:color w:val="000000" w:themeColor="text1"/>
                <w:sz w:val="16"/>
                <w:szCs w:val="16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AudiomobilKontaktAdresseOrtValue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«AudiomobilKontaktAdresseOrtValue»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CB673D" w:rsidTr="00D05533">
        <w:trPr>
          <w:trHeight w:hRule="exact" w:val="454"/>
        </w:trPr>
        <w:tc>
          <w:tcPr>
            <w:tcW w:w="2694" w:type="dxa"/>
          </w:tcPr>
          <w:p w:rsidR="00CB673D" w:rsidRPr="00CB673D" w:rsidRDefault="00CB673D" w:rsidP="00CB673D">
            <w:pPr>
              <w:spacing w:after="6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AudiomobilKontaktAdresseBezeichnungLabel  \* MERGEFORMAT </w:instrTex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«AudiomobilKontaktAdresseBezeichnungLabel»</w: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6945" w:type="dxa"/>
            <w:gridSpan w:val="2"/>
          </w:tcPr>
          <w:p w:rsidR="00CB673D" w:rsidRPr="0045056E" w:rsidRDefault="00CB673D" w:rsidP="00CB673D">
            <w:pPr>
              <w:spacing w:after="240"/>
              <w:rPr>
                <w:rFonts w:ascii="HelveticaNeue LT 45 Light" w:hAnsi="HelveticaNeue LT 45 Light" w:cs="Arial"/>
                <w:b/>
                <w:noProof/>
                <w:color w:val="000000" w:themeColor="text1"/>
                <w:sz w:val="16"/>
                <w:szCs w:val="16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AudiomobilKontaktAdresseBezeichnungValue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«AudiomobilKontaktAdresseBezeichnungValue»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CB673D" w:rsidTr="00D05533">
        <w:trPr>
          <w:trHeight w:val="320"/>
        </w:trPr>
        <w:tc>
          <w:tcPr>
            <w:tcW w:w="2694" w:type="dxa"/>
          </w:tcPr>
          <w:p w:rsidR="00CB673D" w:rsidRPr="00FB1799" w:rsidRDefault="00CB673D" w:rsidP="00CB673D">
            <w:pPr>
              <w:spacing w:after="60"/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6945" w:type="dxa"/>
            <w:gridSpan w:val="2"/>
          </w:tcPr>
          <w:p w:rsidR="00CB673D" w:rsidRDefault="00CB673D" w:rsidP="00CB673D">
            <w:pPr>
              <w:spacing w:after="24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</w:p>
        </w:tc>
      </w:tr>
      <w:tr w:rsidR="00CB673D" w:rsidTr="00D05533">
        <w:trPr>
          <w:trHeight w:hRule="exact" w:val="567"/>
        </w:trPr>
        <w:tc>
          <w:tcPr>
            <w:tcW w:w="9639" w:type="dxa"/>
            <w:gridSpan w:val="3"/>
          </w:tcPr>
          <w:p w:rsidR="00CB673D" w:rsidRDefault="00CB673D" w:rsidP="00CB673D">
            <w:pPr>
              <w:spacing w:after="240"/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AudiomobilKontaktAnsprTitleLabel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«AudiomobilKontaktAnsprTitleLabel»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CB673D" w:rsidTr="00D05533">
        <w:trPr>
          <w:trHeight w:hRule="exact" w:val="454"/>
        </w:trPr>
        <w:tc>
          <w:tcPr>
            <w:tcW w:w="2694" w:type="dxa"/>
          </w:tcPr>
          <w:p w:rsidR="00CB673D" w:rsidRPr="00CB673D" w:rsidRDefault="00CB673D" w:rsidP="00CB673D">
            <w:pPr>
              <w:spacing w:after="6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AudiomobilKontaktAnsprNameLabel  \* MERGEFORMAT </w:instrTex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«AudiomobilKontaktAnsprNameLabel»</w: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6945" w:type="dxa"/>
            <w:gridSpan w:val="2"/>
          </w:tcPr>
          <w:p w:rsidR="00CB673D" w:rsidRPr="0045056E" w:rsidRDefault="00CB673D" w:rsidP="00CB673D">
            <w:pPr>
              <w:spacing w:after="240"/>
              <w:rPr>
                <w:rFonts w:ascii="HelveticaNeue LT 45 Light" w:hAnsi="HelveticaNeue LT 45 Light" w:cs="Arial"/>
                <w:b/>
                <w:noProof/>
                <w:color w:val="000000" w:themeColor="text1"/>
                <w:sz w:val="16"/>
                <w:szCs w:val="16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AudiomobilKontaktAnsprNameValue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«AudiomobilKontaktAnsprNameValue»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CB673D" w:rsidTr="00D05533">
        <w:trPr>
          <w:trHeight w:hRule="exact" w:val="454"/>
        </w:trPr>
        <w:tc>
          <w:tcPr>
            <w:tcW w:w="2694" w:type="dxa"/>
          </w:tcPr>
          <w:p w:rsidR="00CB673D" w:rsidRPr="00CB673D" w:rsidRDefault="00CB673D" w:rsidP="00CB673D">
            <w:pPr>
              <w:spacing w:after="60"/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</w:pP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AudiomobilKontaktAnsprTelefonLabel  \* MERGEFORMAT </w:instrTex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«AudiomobilKontaktAnsprTelefonLabel»</w:t>
            </w:r>
            <w:r w:rsidRPr="00CB673D"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6945" w:type="dxa"/>
            <w:gridSpan w:val="2"/>
          </w:tcPr>
          <w:p w:rsidR="00CB673D" w:rsidRPr="0045056E" w:rsidRDefault="00CB673D" w:rsidP="00CB673D">
            <w:pPr>
              <w:spacing w:after="240"/>
              <w:rPr>
                <w:rFonts w:ascii="HelveticaNeue LT 45 Light" w:hAnsi="HelveticaNeue LT 45 Light" w:cs="Arial"/>
                <w:b/>
                <w:noProof/>
                <w:color w:val="000000" w:themeColor="text1"/>
                <w:sz w:val="16"/>
                <w:szCs w:val="16"/>
              </w:rPr>
            </w:pP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AudiomobilKontaktAnsprTelefonValue  \* MERGEFORMAT </w:instrTex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«AudiomobilKontaktAnsprTelefonValue»</w:t>
            </w:r>
            <w:r w:rsidRPr="0045056E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</w:tbl>
    <w:p w:rsidR="006A2802" w:rsidRDefault="007D68D2" w:rsidP="004846E0">
      <w:pPr>
        <w:spacing w:after="240" w:line="240" w:lineRule="auto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instrText xml:space="preserve"> MERGEFIELD  TableEnd:AudiomobilZufahrt  \* MERGEFORMAT </w:instrText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t>«TableEnd:AudiomobilZufahrt»</w:t>
      </w:r>
      <w:r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end"/>
      </w:r>
      <w:r w:rsidR="00351728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begin"/>
      </w:r>
      <w:r w:rsidR="00351728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instrText xml:space="preserve"> MERGEFIELD  TableEnd:Audiomobil  \* MERGEFORMAT </w:instrText>
      </w:r>
      <w:r w:rsidR="00351728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separate"/>
      </w:r>
      <w:r w:rsidR="00351728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t>«TableEnd:Audiomobil»</w:t>
      </w:r>
      <w:r w:rsidR="00351728"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203"/>
      </w:tblGrid>
      <w:tr w:rsidR="004846E0" w:rsidTr="00861838">
        <w:tc>
          <w:tcPr>
            <w:tcW w:w="426" w:type="dxa"/>
          </w:tcPr>
          <w:p w:rsidR="004846E0" w:rsidRPr="00861838" w:rsidRDefault="001D0055" w:rsidP="004846E0">
            <w:pPr>
              <w:spacing w:before="120" w:after="120"/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</w:pPr>
            <w:r w:rsidRPr="00861838"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  <w:fldChar w:fldCharType="begin"/>
            </w:r>
            <w:r w:rsidRPr="00861838"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  <w:instrText xml:space="preserve"> MERGEFIELD  Image:BestaetigungCheckbox  \* MERGEFORMAT </w:instrText>
            </w:r>
            <w:r w:rsidRPr="00861838"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  <w:fldChar w:fldCharType="separate"/>
            </w:r>
            <w:r w:rsidRPr="00861838"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  <w:t>«Image:BestaetigungCheckbox»</w:t>
            </w:r>
            <w:r w:rsidRPr="00861838"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9203" w:type="dxa"/>
          </w:tcPr>
          <w:p w:rsidR="004846E0" w:rsidRDefault="004846E0" w:rsidP="004846E0">
            <w:pPr>
              <w:spacing w:before="120" w:after="120"/>
              <w:ind w:left="142" w:right="142"/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instrText xml:space="preserve"> MERGEFIELD  BestaetigungLabel1  \* MERGEFORMAT </w:instrTex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t>«BestaetigungLabel1»</w:t>
            </w:r>
            <w:r>
              <w:rPr>
                <w:rFonts w:ascii="HelveticaNeue LT 45 Light" w:hAnsi="HelveticaNeue LT 45 Light" w:cs="Arial"/>
                <w:noProof/>
                <w:color w:val="000000" w:themeColor="text1"/>
                <w:szCs w:val="20"/>
              </w:rPr>
              <w:fldChar w:fldCharType="end"/>
            </w:r>
            <w:r w:rsidR="00345E57">
              <w:rPr>
                <w:rFonts w:ascii="HelveticaNeue LT 45 Light" w:hAnsi="HelveticaNeue LT 45 Light" w:cs="Arial"/>
                <w:noProof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0A2D05" w:rsidRPr="00FA001E" w:rsidRDefault="00CB1C00" w:rsidP="00FA001E">
      <w:pPr>
        <w:spacing w:before="480" w:after="240" w:line="240" w:lineRule="auto"/>
        <w:ind w:left="142" w:right="142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noProof/>
          <w:color w:val="000000" w:themeColor="text1"/>
          <w:szCs w:val="20"/>
        </w:rPr>
        <w:instrText xml:space="preserve"> MERGEFIELD  ErhebungBestaetigungValue  \* MERGEFORMAT </w:instrText>
      </w:r>
      <w:r>
        <w:rPr>
          <w:rFonts w:ascii="HelveticaNeue LT 45 Light" w:hAnsi="HelveticaNeue LT 45 Light" w:cs="Arial"/>
          <w:noProof/>
          <w:color w:val="000000" w:themeColor="text1"/>
          <w:szCs w:val="20"/>
        </w:rPr>
        <w:fldChar w:fldCharType="separate"/>
      </w:r>
      <w:r>
        <w:rPr>
          <w:rFonts w:ascii="HelveticaNeue LT 45 Light" w:hAnsi="HelveticaNeue LT 45 Light" w:cs="Arial"/>
          <w:noProof/>
          <w:color w:val="000000" w:themeColor="text1"/>
          <w:szCs w:val="20"/>
        </w:rPr>
        <w:t>«ErhebungBestaetigungValue»</w:t>
      </w:r>
      <w:r>
        <w:rPr>
          <w:rFonts w:ascii="HelveticaNeue LT 45 Light" w:hAnsi="HelveticaNeue LT 45 Light" w:cs="Arial"/>
          <w:noProof/>
          <w:color w:val="000000" w:themeColor="text1"/>
          <w:szCs w:val="20"/>
        </w:rPr>
        <w:fldChar w:fldCharType="end"/>
      </w:r>
      <w:r w:rsidR="00666EC1">
        <w:rPr>
          <w:rFonts w:ascii="HelveticaNeue LT 45 Light" w:hAnsi="HelveticaNeue LT 45 Light" w:cs="Arial"/>
          <w:sz w:val="16"/>
          <w:szCs w:val="16"/>
        </w:rPr>
        <w:fldChar w:fldCharType="begin"/>
      </w:r>
      <w:r w:rsidR="00666EC1">
        <w:rPr>
          <w:rFonts w:ascii="HelveticaNeue LT 45 Light" w:hAnsi="HelveticaNeue LT 45 Light" w:cs="Arial"/>
          <w:sz w:val="16"/>
          <w:szCs w:val="16"/>
        </w:rPr>
        <w:instrText xml:space="preserve"> MERGEFIELD  TableEnd:Ama  \* MERGEFORMAT </w:instrText>
      </w:r>
      <w:r w:rsidR="00666EC1"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666EC1">
        <w:rPr>
          <w:rFonts w:ascii="HelveticaNeue LT 45 Light" w:hAnsi="HelveticaNeue LT 45 Light" w:cs="Arial"/>
          <w:noProof/>
          <w:sz w:val="16"/>
          <w:szCs w:val="16"/>
        </w:rPr>
        <w:t>«TableEnd:Ama»</w:t>
      </w:r>
      <w:r w:rsidR="00666EC1">
        <w:rPr>
          <w:rFonts w:ascii="HelveticaNeue LT 45 Light" w:hAnsi="HelveticaNeue LT 45 Light" w:cs="Arial"/>
          <w:sz w:val="16"/>
          <w:szCs w:val="16"/>
        </w:rPr>
        <w:fldChar w:fldCharType="end"/>
      </w:r>
    </w:p>
    <w:sectPr w:rsidR="000A2D05" w:rsidRPr="00FA001E" w:rsidSect="000423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588" w:left="1134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3ED" w:rsidRDefault="00E853ED" w:rsidP="003238E7">
      <w:pPr>
        <w:spacing w:after="0" w:line="240" w:lineRule="auto"/>
      </w:pPr>
      <w:r>
        <w:separator/>
      </w:r>
    </w:p>
  </w:endnote>
  <w:endnote w:type="continuationSeparator" w:id="0">
    <w:p w:rsidR="00E853ED" w:rsidRDefault="00E853ED" w:rsidP="0032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 LT 45 Light">
    <w:altName w:val="Malgun Gothic"/>
    <w:panose1 w:val="020B0403020202020204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6AB" w:rsidRDefault="008D06A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5255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2332" w:rsidRDefault="00042332" w:rsidP="008D06AB">
        <w:pPr>
          <w:pStyle w:val="Fuzeile"/>
          <w:ind w:right="2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5311" w:rsidRPr="007C4C37" w:rsidRDefault="001C5311" w:rsidP="006B76BE">
    <w:pPr>
      <w:pStyle w:val="Fuzeile"/>
      <w:rPr>
        <w:rFonts w:ascii="HelveticaNeue LT 45 Light" w:hAnsi="HelveticaNeue LT 45 Light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96"/>
      <w:gridCol w:w="1312"/>
      <w:gridCol w:w="2426"/>
    </w:tblGrid>
    <w:tr w:rsidR="00BB6533" w:rsidRPr="00445B67" w:rsidTr="00A1581A">
      <w:tc>
        <w:tcPr>
          <w:tcW w:w="5896" w:type="dxa"/>
          <w:shd w:val="clear" w:color="auto" w:fill="auto"/>
          <w:vAlign w:val="center"/>
        </w:tcPr>
        <w:p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</w:p>
      </w:tc>
      <w:tc>
        <w:tcPr>
          <w:tcW w:w="1312" w:type="dxa"/>
          <w:shd w:val="clear" w:color="auto" w:fill="auto"/>
        </w:tcPr>
        <w:p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  <w:tr w:rsidR="00BB6533" w:rsidRPr="00445B67" w:rsidTr="00A1581A">
      <w:tc>
        <w:tcPr>
          <w:tcW w:w="5896" w:type="dxa"/>
          <w:shd w:val="clear" w:color="auto" w:fill="auto"/>
          <w:vAlign w:val="center"/>
        </w:tcPr>
        <w:p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  <w:r>
            <w:rPr>
              <w:noProof/>
            </w:rPr>
            <w:drawing>
              <wp:inline distT="0" distB="0" distL="0" distR="0">
                <wp:extent cx="768350" cy="176530"/>
                <wp:effectExtent l="0" t="0" r="0" b="0"/>
                <wp:docPr id="5" name="Picture 5" descr="suva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va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  <w:shd w:val="clear" w:color="auto" w:fill="auto"/>
        </w:tcPr>
        <w:p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</w:tbl>
  <w:p w:rsidR="00BB6533" w:rsidRDefault="00BB6533" w:rsidP="00A158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3ED" w:rsidRDefault="00E853ED" w:rsidP="003238E7">
      <w:pPr>
        <w:spacing w:after="0" w:line="240" w:lineRule="auto"/>
      </w:pPr>
      <w:r>
        <w:separator/>
      </w:r>
    </w:p>
  </w:footnote>
  <w:footnote w:type="continuationSeparator" w:id="0">
    <w:p w:rsidR="00E853ED" w:rsidRDefault="00E853ED" w:rsidP="0032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6AB" w:rsidRDefault="008D06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B" w:rsidRDefault="0069452B" w:rsidP="0069452B">
    <w:pPr>
      <w:pStyle w:val="Kopfzeile"/>
      <w:jc w:val="right"/>
    </w:pPr>
    <w:r>
      <w:rPr>
        <w:noProof/>
      </w:rPr>
      <w:drawing>
        <wp:inline distT="0" distB="0" distL="0" distR="0" wp14:anchorId="3B85B141" wp14:editId="12EDCDAD">
          <wp:extent cx="768350" cy="176530"/>
          <wp:effectExtent l="0" t="0" r="0" b="0"/>
          <wp:docPr id="4" name="Picture 11" descr="suv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va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6AB" w:rsidRDefault="008D06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09DF"/>
    <w:multiLevelType w:val="hybridMultilevel"/>
    <w:tmpl w:val="A3B4B1E6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6C"/>
    <w:rsid w:val="00002392"/>
    <w:rsid w:val="00002EDA"/>
    <w:rsid w:val="000045CC"/>
    <w:rsid w:val="00010FF5"/>
    <w:rsid w:val="0001109E"/>
    <w:rsid w:val="00011398"/>
    <w:rsid w:val="00016426"/>
    <w:rsid w:val="00016BE1"/>
    <w:rsid w:val="0001781E"/>
    <w:rsid w:val="00017F27"/>
    <w:rsid w:val="000213A0"/>
    <w:rsid w:val="00025EA7"/>
    <w:rsid w:val="0003388C"/>
    <w:rsid w:val="00037049"/>
    <w:rsid w:val="00041B68"/>
    <w:rsid w:val="00041F6C"/>
    <w:rsid w:val="00042332"/>
    <w:rsid w:val="000445BB"/>
    <w:rsid w:val="00052A0E"/>
    <w:rsid w:val="00054884"/>
    <w:rsid w:val="00063BC0"/>
    <w:rsid w:val="00067A4F"/>
    <w:rsid w:val="00071748"/>
    <w:rsid w:val="000717BB"/>
    <w:rsid w:val="00091955"/>
    <w:rsid w:val="00092BCA"/>
    <w:rsid w:val="0009486E"/>
    <w:rsid w:val="0009515E"/>
    <w:rsid w:val="000954ED"/>
    <w:rsid w:val="000A1EF0"/>
    <w:rsid w:val="000A2D05"/>
    <w:rsid w:val="000A3E01"/>
    <w:rsid w:val="000A7BB2"/>
    <w:rsid w:val="000B299B"/>
    <w:rsid w:val="000B2F7E"/>
    <w:rsid w:val="000B5618"/>
    <w:rsid w:val="000B7456"/>
    <w:rsid w:val="000C3F58"/>
    <w:rsid w:val="000C45B0"/>
    <w:rsid w:val="000D23F5"/>
    <w:rsid w:val="000D34EE"/>
    <w:rsid w:val="000D6003"/>
    <w:rsid w:val="000E20AF"/>
    <w:rsid w:val="000E39E3"/>
    <w:rsid w:val="000E667B"/>
    <w:rsid w:val="000F1AFE"/>
    <w:rsid w:val="000F2533"/>
    <w:rsid w:val="000F2C52"/>
    <w:rsid w:val="000F2ECE"/>
    <w:rsid w:val="001022C2"/>
    <w:rsid w:val="00106011"/>
    <w:rsid w:val="0010711D"/>
    <w:rsid w:val="001176B6"/>
    <w:rsid w:val="00134BC2"/>
    <w:rsid w:val="001359CD"/>
    <w:rsid w:val="00136CFD"/>
    <w:rsid w:val="001412A0"/>
    <w:rsid w:val="0014173C"/>
    <w:rsid w:val="00141D5A"/>
    <w:rsid w:val="00143CF6"/>
    <w:rsid w:val="00156ABF"/>
    <w:rsid w:val="00156CF4"/>
    <w:rsid w:val="00160557"/>
    <w:rsid w:val="00160DA2"/>
    <w:rsid w:val="00161574"/>
    <w:rsid w:val="00162219"/>
    <w:rsid w:val="00172FEF"/>
    <w:rsid w:val="001739D5"/>
    <w:rsid w:val="00184EE9"/>
    <w:rsid w:val="0018535E"/>
    <w:rsid w:val="00195173"/>
    <w:rsid w:val="00197B47"/>
    <w:rsid w:val="001A46D4"/>
    <w:rsid w:val="001A7F9C"/>
    <w:rsid w:val="001B1A99"/>
    <w:rsid w:val="001B4104"/>
    <w:rsid w:val="001B6AE6"/>
    <w:rsid w:val="001B73A8"/>
    <w:rsid w:val="001B79EB"/>
    <w:rsid w:val="001C31C1"/>
    <w:rsid w:val="001C5311"/>
    <w:rsid w:val="001D0055"/>
    <w:rsid w:val="001D288F"/>
    <w:rsid w:val="001D30FA"/>
    <w:rsid w:val="001F0C05"/>
    <w:rsid w:val="001F5C41"/>
    <w:rsid w:val="00211979"/>
    <w:rsid w:val="002214AE"/>
    <w:rsid w:val="0022471D"/>
    <w:rsid w:val="00235157"/>
    <w:rsid w:val="0023704C"/>
    <w:rsid w:val="002411D3"/>
    <w:rsid w:val="002436B5"/>
    <w:rsid w:val="00246065"/>
    <w:rsid w:val="002517DD"/>
    <w:rsid w:val="002539B1"/>
    <w:rsid w:val="00253E74"/>
    <w:rsid w:val="00255D5B"/>
    <w:rsid w:val="00256E69"/>
    <w:rsid w:val="002573CB"/>
    <w:rsid w:val="00260171"/>
    <w:rsid w:val="002610C2"/>
    <w:rsid w:val="00261FEB"/>
    <w:rsid w:val="00262850"/>
    <w:rsid w:val="00266B70"/>
    <w:rsid w:val="002677E3"/>
    <w:rsid w:val="0027376E"/>
    <w:rsid w:val="002753D8"/>
    <w:rsid w:val="00276E1A"/>
    <w:rsid w:val="00287C51"/>
    <w:rsid w:val="00290147"/>
    <w:rsid w:val="00291AE5"/>
    <w:rsid w:val="002920C6"/>
    <w:rsid w:val="002926CD"/>
    <w:rsid w:val="002934A0"/>
    <w:rsid w:val="002969E5"/>
    <w:rsid w:val="002A1E10"/>
    <w:rsid w:val="002A2382"/>
    <w:rsid w:val="002A2DE9"/>
    <w:rsid w:val="002A355E"/>
    <w:rsid w:val="002A550D"/>
    <w:rsid w:val="002B2EA4"/>
    <w:rsid w:val="002B4094"/>
    <w:rsid w:val="002B4673"/>
    <w:rsid w:val="002C16EB"/>
    <w:rsid w:val="002C5992"/>
    <w:rsid w:val="002D23E5"/>
    <w:rsid w:val="002D41F7"/>
    <w:rsid w:val="002D7EA7"/>
    <w:rsid w:val="002E46D6"/>
    <w:rsid w:val="002F1142"/>
    <w:rsid w:val="002F3ACC"/>
    <w:rsid w:val="002F3D07"/>
    <w:rsid w:val="00301CA1"/>
    <w:rsid w:val="0030562F"/>
    <w:rsid w:val="0030684F"/>
    <w:rsid w:val="003101C8"/>
    <w:rsid w:val="00313C5B"/>
    <w:rsid w:val="003238E7"/>
    <w:rsid w:val="003264D7"/>
    <w:rsid w:val="00326977"/>
    <w:rsid w:val="00332BA1"/>
    <w:rsid w:val="00342135"/>
    <w:rsid w:val="00345E57"/>
    <w:rsid w:val="00351728"/>
    <w:rsid w:val="00353225"/>
    <w:rsid w:val="00353849"/>
    <w:rsid w:val="00354040"/>
    <w:rsid w:val="00360865"/>
    <w:rsid w:val="00373042"/>
    <w:rsid w:val="00381B6E"/>
    <w:rsid w:val="00384397"/>
    <w:rsid w:val="003848E6"/>
    <w:rsid w:val="00390183"/>
    <w:rsid w:val="00390E04"/>
    <w:rsid w:val="003928AB"/>
    <w:rsid w:val="0039560B"/>
    <w:rsid w:val="003A58CD"/>
    <w:rsid w:val="003A5D3F"/>
    <w:rsid w:val="003B0EAD"/>
    <w:rsid w:val="003B64A1"/>
    <w:rsid w:val="003B6727"/>
    <w:rsid w:val="003C5A96"/>
    <w:rsid w:val="003D21D3"/>
    <w:rsid w:val="003D4715"/>
    <w:rsid w:val="003E3599"/>
    <w:rsid w:val="003E4A2F"/>
    <w:rsid w:val="003F3891"/>
    <w:rsid w:val="003F5152"/>
    <w:rsid w:val="003F7588"/>
    <w:rsid w:val="00402D07"/>
    <w:rsid w:val="00403B24"/>
    <w:rsid w:val="0041084C"/>
    <w:rsid w:val="00411A31"/>
    <w:rsid w:val="00415686"/>
    <w:rsid w:val="00422754"/>
    <w:rsid w:val="00422B87"/>
    <w:rsid w:val="00430D1A"/>
    <w:rsid w:val="00431FAC"/>
    <w:rsid w:val="00432A7C"/>
    <w:rsid w:val="00433D6B"/>
    <w:rsid w:val="00435ED6"/>
    <w:rsid w:val="00437B8A"/>
    <w:rsid w:val="00445D79"/>
    <w:rsid w:val="0045056E"/>
    <w:rsid w:val="00456B78"/>
    <w:rsid w:val="004644B8"/>
    <w:rsid w:val="00472791"/>
    <w:rsid w:val="00472F04"/>
    <w:rsid w:val="0048139D"/>
    <w:rsid w:val="004846E0"/>
    <w:rsid w:val="00494368"/>
    <w:rsid w:val="00494718"/>
    <w:rsid w:val="004A16E4"/>
    <w:rsid w:val="004B0756"/>
    <w:rsid w:val="004B098F"/>
    <w:rsid w:val="004B3598"/>
    <w:rsid w:val="004B7036"/>
    <w:rsid w:val="004C10ED"/>
    <w:rsid w:val="004C6130"/>
    <w:rsid w:val="004D2883"/>
    <w:rsid w:val="004D2D79"/>
    <w:rsid w:val="004D2F85"/>
    <w:rsid w:val="004D4070"/>
    <w:rsid w:val="004D6C7E"/>
    <w:rsid w:val="004E16AF"/>
    <w:rsid w:val="004E4997"/>
    <w:rsid w:val="004E4EB1"/>
    <w:rsid w:val="004E752E"/>
    <w:rsid w:val="004F5BC3"/>
    <w:rsid w:val="00515AAE"/>
    <w:rsid w:val="00521671"/>
    <w:rsid w:val="00524C00"/>
    <w:rsid w:val="00526F59"/>
    <w:rsid w:val="0053278D"/>
    <w:rsid w:val="005377C5"/>
    <w:rsid w:val="00543576"/>
    <w:rsid w:val="00545C61"/>
    <w:rsid w:val="00546A62"/>
    <w:rsid w:val="00552387"/>
    <w:rsid w:val="00552ACD"/>
    <w:rsid w:val="00554D4E"/>
    <w:rsid w:val="005556D5"/>
    <w:rsid w:val="0056266B"/>
    <w:rsid w:val="00562F52"/>
    <w:rsid w:val="005646F6"/>
    <w:rsid w:val="00564855"/>
    <w:rsid w:val="0056796A"/>
    <w:rsid w:val="005721C7"/>
    <w:rsid w:val="00574AB4"/>
    <w:rsid w:val="005945B4"/>
    <w:rsid w:val="00597796"/>
    <w:rsid w:val="00597F56"/>
    <w:rsid w:val="005A3B50"/>
    <w:rsid w:val="005B174A"/>
    <w:rsid w:val="005B524C"/>
    <w:rsid w:val="005C1F79"/>
    <w:rsid w:val="005D0CC9"/>
    <w:rsid w:val="005D4A6B"/>
    <w:rsid w:val="005D5ECA"/>
    <w:rsid w:val="005D7AC7"/>
    <w:rsid w:val="005E7BD5"/>
    <w:rsid w:val="005F3AB0"/>
    <w:rsid w:val="00601030"/>
    <w:rsid w:val="0060178F"/>
    <w:rsid w:val="00603A24"/>
    <w:rsid w:val="00605CDE"/>
    <w:rsid w:val="00605F69"/>
    <w:rsid w:val="006144F0"/>
    <w:rsid w:val="00616CC4"/>
    <w:rsid w:val="0061748A"/>
    <w:rsid w:val="00620905"/>
    <w:rsid w:val="00625EE0"/>
    <w:rsid w:val="00625F9C"/>
    <w:rsid w:val="006318B6"/>
    <w:rsid w:val="00632A84"/>
    <w:rsid w:val="006357D2"/>
    <w:rsid w:val="0063781D"/>
    <w:rsid w:val="00643B8E"/>
    <w:rsid w:val="00646124"/>
    <w:rsid w:val="0065315B"/>
    <w:rsid w:val="00655CFB"/>
    <w:rsid w:val="00657310"/>
    <w:rsid w:val="006603FF"/>
    <w:rsid w:val="00661B90"/>
    <w:rsid w:val="00663D94"/>
    <w:rsid w:val="00666EC1"/>
    <w:rsid w:val="006729F0"/>
    <w:rsid w:val="006752FC"/>
    <w:rsid w:val="00683857"/>
    <w:rsid w:val="006845C1"/>
    <w:rsid w:val="00684D66"/>
    <w:rsid w:val="00686325"/>
    <w:rsid w:val="00687FF5"/>
    <w:rsid w:val="00692557"/>
    <w:rsid w:val="0069452B"/>
    <w:rsid w:val="00695C8B"/>
    <w:rsid w:val="00696805"/>
    <w:rsid w:val="00696BD4"/>
    <w:rsid w:val="006A1BDD"/>
    <w:rsid w:val="006A2802"/>
    <w:rsid w:val="006B0611"/>
    <w:rsid w:val="006B33D2"/>
    <w:rsid w:val="006B708A"/>
    <w:rsid w:val="006B76BE"/>
    <w:rsid w:val="006B7BA4"/>
    <w:rsid w:val="006C1210"/>
    <w:rsid w:val="006C1448"/>
    <w:rsid w:val="006C3EBC"/>
    <w:rsid w:val="006C4920"/>
    <w:rsid w:val="006D0CE3"/>
    <w:rsid w:val="006D2C8C"/>
    <w:rsid w:val="006E2733"/>
    <w:rsid w:val="006E48B3"/>
    <w:rsid w:val="006E67C8"/>
    <w:rsid w:val="006F0FBA"/>
    <w:rsid w:val="006F2164"/>
    <w:rsid w:val="006F4D4B"/>
    <w:rsid w:val="006F7A19"/>
    <w:rsid w:val="006F7B91"/>
    <w:rsid w:val="007020F9"/>
    <w:rsid w:val="00704041"/>
    <w:rsid w:val="00717A14"/>
    <w:rsid w:val="00720028"/>
    <w:rsid w:val="00725DF0"/>
    <w:rsid w:val="0073057A"/>
    <w:rsid w:val="00731D50"/>
    <w:rsid w:val="00737E3F"/>
    <w:rsid w:val="0075104A"/>
    <w:rsid w:val="007918F3"/>
    <w:rsid w:val="00794120"/>
    <w:rsid w:val="00794B9C"/>
    <w:rsid w:val="007A4A0D"/>
    <w:rsid w:val="007A63EB"/>
    <w:rsid w:val="007A64AA"/>
    <w:rsid w:val="007A6EEA"/>
    <w:rsid w:val="007B00B5"/>
    <w:rsid w:val="007B09CD"/>
    <w:rsid w:val="007C2A1D"/>
    <w:rsid w:val="007C39A7"/>
    <w:rsid w:val="007C4C37"/>
    <w:rsid w:val="007C5888"/>
    <w:rsid w:val="007C7D2A"/>
    <w:rsid w:val="007D356C"/>
    <w:rsid w:val="007D68D2"/>
    <w:rsid w:val="007D6A29"/>
    <w:rsid w:val="007D6E64"/>
    <w:rsid w:val="007E043E"/>
    <w:rsid w:val="007E15F6"/>
    <w:rsid w:val="007E1AAB"/>
    <w:rsid w:val="007E447C"/>
    <w:rsid w:val="007E527C"/>
    <w:rsid w:val="007E7A0F"/>
    <w:rsid w:val="007F1A60"/>
    <w:rsid w:val="007F2D0F"/>
    <w:rsid w:val="007F394B"/>
    <w:rsid w:val="007F3BA8"/>
    <w:rsid w:val="007F3C1D"/>
    <w:rsid w:val="00801736"/>
    <w:rsid w:val="00803C43"/>
    <w:rsid w:val="00807057"/>
    <w:rsid w:val="00810B93"/>
    <w:rsid w:val="008118DE"/>
    <w:rsid w:val="008163F6"/>
    <w:rsid w:val="0082026B"/>
    <w:rsid w:val="00820B36"/>
    <w:rsid w:val="0083240B"/>
    <w:rsid w:val="00833652"/>
    <w:rsid w:val="008367C5"/>
    <w:rsid w:val="00842EAA"/>
    <w:rsid w:val="00852C76"/>
    <w:rsid w:val="0085385C"/>
    <w:rsid w:val="00860D1D"/>
    <w:rsid w:val="00860E5B"/>
    <w:rsid w:val="00861838"/>
    <w:rsid w:val="00862FA2"/>
    <w:rsid w:val="0086500B"/>
    <w:rsid w:val="008712BA"/>
    <w:rsid w:val="008715D0"/>
    <w:rsid w:val="008759D1"/>
    <w:rsid w:val="00877E61"/>
    <w:rsid w:val="008824EF"/>
    <w:rsid w:val="00885DBB"/>
    <w:rsid w:val="00887845"/>
    <w:rsid w:val="008949E6"/>
    <w:rsid w:val="008A186B"/>
    <w:rsid w:val="008B22BC"/>
    <w:rsid w:val="008B324A"/>
    <w:rsid w:val="008B333D"/>
    <w:rsid w:val="008B5FF3"/>
    <w:rsid w:val="008C0F52"/>
    <w:rsid w:val="008C2FF7"/>
    <w:rsid w:val="008C3BB9"/>
    <w:rsid w:val="008C5255"/>
    <w:rsid w:val="008C7910"/>
    <w:rsid w:val="008D06AB"/>
    <w:rsid w:val="008D336E"/>
    <w:rsid w:val="008E2470"/>
    <w:rsid w:val="008E3493"/>
    <w:rsid w:val="008E42BE"/>
    <w:rsid w:val="008E489C"/>
    <w:rsid w:val="008E6D78"/>
    <w:rsid w:val="008E6E82"/>
    <w:rsid w:val="008E72A7"/>
    <w:rsid w:val="008F06BE"/>
    <w:rsid w:val="008F3122"/>
    <w:rsid w:val="008F470F"/>
    <w:rsid w:val="008F6E18"/>
    <w:rsid w:val="00900049"/>
    <w:rsid w:val="00906F2D"/>
    <w:rsid w:val="00910AE1"/>
    <w:rsid w:val="009205EF"/>
    <w:rsid w:val="00920CF8"/>
    <w:rsid w:val="00924AC5"/>
    <w:rsid w:val="00935F1C"/>
    <w:rsid w:val="0094072E"/>
    <w:rsid w:val="0094227D"/>
    <w:rsid w:val="0094660F"/>
    <w:rsid w:val="00950C0D"/>
    <w:rsid w:val="00951410"/>
    <w:rsid w:val="00951CA1"/>
    <w:rsid w:val="00957FB9"/>
    <w:rsid w:val="00960925"/>
    <w:rsid w:val="009611AE"/>
    <w:rsid w:val="00963377"/>
    <w:rsid w:val="00971B2B"/>
    <w:rsid w:val="00981F4E"/>
    <w:rsid w:val="00982A43"/>
    <w:rsid w:val="00984CC4"/>
    <w:rsid w:val="009859F9"/>
    <w:rsid w:val="009870FF"/>
    <w:rsid w:val="009901B0"/>
    <w:rsid w:val="009957A4"/>
    <w:rsid w:val="009A50CE"/>
    <w:rsid w:val="009A6C44"/>
    <w:rsid w:val="009B0C96"/>
    <w:rsid w:val="009B1D59"/>
    <w:rsid w:val="009C3AFE"/>
    <w:rsid w:val="009C4FB0"/>
    <w:rsid w:val="009C598C"/>
    <w:rsid w:val="009D055F"/>
    <w:rsid w:val="009D4375"/>
    <w:rsid w:val="009E0459"/>
    <w:rsid w:val="009E30CE"/>
    <w:rsid w:val="009E3BC4"/>
    <w:rsid w:val="009E5D45"/>
    <w:rsid w:val="009E7E5A"/>
    <w:rsid w:val="009F1C5C"/>
    <w:rsid w:val="00A025A5"/>
    <w:rsid w:val="00A053CD"/>
    <w:rsid w:val="00A1581A"/>
    <w:rsid w:val="00A20798"/>
    <w:rsid w:val="00A22049"/>
    <w:rsid w:val="00A22C20"/>
    <w:rsid w:val="00A23457"/>
    <w:rsid w:val="00A24A79"/>
    <w:rsid w:val="00A306A5"/>
    <w:rsid w:val="00A30799"/>
    <w:rsid w:val="00A30AB6"/>
    <w:rsid w:val="00A31819"/>
    <w:rsid w:val="00A319D4"/>
    <w:rsid w:val="00A32397"/>
    <w:rsid w:val="00A34991"/>
    <w:rsid w:val="00A409BA"/>
    <w:rsid w:val="00A42956"/>
    <w:rsid w:val="00A42E1B"/>
    <w:rsid w:val="00A43745"/>
    <w:rsid w:val="00A43FA4"/>
    <w:rsid w:val="00A45CAB"/>
    <w:rsid w:val="00A46692"/>
    <w:rsid w:val="00A5007D"/>
    <w:rsid w:val="00A57ABD"/>
    <w:rsid w:val="00A61DA3"/>
    <w:rsid w:val="00A62FBE"/>
    <w:rsid w:val="00A6783F"/>
    <w:rsid w:val="00A75DF3"/>
    <w:rsid w:val="00A768E0"/>
    <w:rsid w:val="00A774FA"/>
    <w:rsid w:val="00A8277B"/>
    <w:rsid w:val="00A83B70"/>
    <w:rsid w:val="00A86ADF"/>
    <w:rsid w:val="00A86D57"/>
    <w:rsid w:val="00AA5454"/>
    <w:rsid w:val="00AA73A2"/>
    <w:rsid w:val="00AB2BF8"/>
    <w:rsid w:val="00AB4AE3"/>
    <w:rsid w:val="00AB4B77"/>
    <w:rsid w:val="00AC0ACE"/>
    <w:rsid w:val="00AD1803"/>
    <w:rsid w:val="00AD4205"/>
    <w:rsid w:val="00AE640D"/>
    <w:rsid w:val="00AE657C"/>
    <w:rsid w:val="00AE6DB3"/>
    <w:rsid w:val="00AF21CF"/>
    <w:rsid w:val="00AF27BC"/>
    <w:rsid w:val="00B02CA7"/>
    <w:rsid w:val="00B0314A"/>
    <w:rsid w:val="00B04C55"/>
    <w:rsid w:val="00B06761"/>
    <w:rsid w:val="00B06D59"/>
    <w:rsid w:val="00B12C72"/>
    <w:rsid w:val="00B13583"/>
    <w:rsid w:val="00B20F4C"/>
    <w:rsid w:val="00B249C8"/>
    <w:rsid w:val="00B3424D"/>
    <w:rsid w:val="00B37CD3"/>
    <w:rsid w:val="00B420C4"/>
    <w:rsid w:val="00B535BD"/>
    <w:rsid w:val="00B5439E"/>
    <w:rsid w:val="00B60623"/>
    <w:rsid w:val="00B644C3"/>
    <w:rsid w:val="00B649B7"/>
    <w:rsid w:val="00B7335A"/>
    <w:rsid w:val="00B76BFA"/>
    <w:rsid w:val="00B83002"/>
    <w:rsid w:val="00B83A37"/>
    <w:rsid w:val="00B83DAD"/>
    <w:rsid w:val="00B842D7"/>
    <w:rsid w:val="00BA2007"/>
    <w:rsid w:val="00BA3502"/>
    <w:rsid w:val="00BA4A77"/>
    <w:rsid w:val="00BB1536"/>
    <w:rsid w:val="00BB1BFE"/>
    <w:rsid w:val="00BB2ED2"/>
    <w:rsid w:val="00BB4EAF"/>
    <w:rsid w:val="00BB54DA"/>
    <w:rsid w:val="00BB6533"/>
    <w:rsid w:val="00BC00BE"/>
    <w:rsid w:val="00BC04A2"/>
    <w:rsid w:val="00BD1AAF"/>
    <w:rsid w:val="00BD6026"/>
    <w:rsid w:val="00BE046D"/>
    <w:rsid w:val="00BE0F78"/>
    <w:rsid w:val="00BE1384"/>
    <w:rsid w:val="00BE263A"/>
    <w:rsid w:val="00BE587C"/>
    <w:rsid w:val="00BE5D35"/>
    <w:rsid w:val="00BF291A"/>
    <w:rsid w:val="00BF3B8E"/>
    <w:rsid w:val="00BF44A6"/>
    <w:rsid w:val="00BF6384"/>
    <w:rsid w:val="00BF6F6E"/>
    <w:rsid w:val="00C0022C"/>
    <w:rsid w:val="00C01427"/>
    <w:rsid w:val="00C021C2"/>
    <w:rsid w:val="00C05834"/>
    <w:rsid w:val="00C077F3"/>
    <w:rsid w:val="00C10CA2"/>
    <w:rsid w:val="00C11873"/>
    <w:rsid w:val="00C1638D"/>
    <w:rsid w:val="00C26405"/>
    <w:rsid w:val="00C3790A"/>
    <w:rsid w:val="00C43560"/>
    <w:rsid w:val="00C43CF2"/>
    <w:rsid w:val="00C47B9E"/>
    <w:rsid w:val="00C50276"/>
    <w:rsid w:val="00C502F8"/>
    <w:rsid w:val="00C60D4C"/>
    <w:rsid w:val="00C611E7"/>
    <w:rsid w:val="00C636F4"/>
    <w:rsid w:val="00C662DA"/>
    <w:rsid w:val="00C673B4"/>
    <w:rsid w:val="00C805BD"/>
    <w:rsid w:val="00C84AE4"/>
    <w:rsid w:val="00C91923"/>
    <w:rsid w:val="00C91D9C"/>
    <w:rsid w:val="00C96424"/>
    <w:rsid w:val="00CA5C96"/>
    <w:rsid w:val="00CB1C00"/>
    <w:rsid w:val="00CB60EB"/>
    <w:rsid w:val="00CB673D"/>
    <w:rsid w:val="00CB7E0D"/>
    <w:rsid w:val="00CD2604"/>
    <w:rsid w:val="00CD5166"/>
    <w:rsid w:val="00CD7637"/>
    <w:rsid w:val="00CD7D3B"/>
    <w:rsid w:val="00CE29FD"/>
    <w:rsid w:val="00CE7F17"/>
    <w:rsid w:val="00CF3A9F"/>
    <w:rsid w:val="00D05533"/>
    <w:rsid w:val="00D056D7"/>
    <w:rsid w:val="00D07B3E"/>
    <w:rsid w:val="00D10617"/>
    <w:rsid w:val="00D107EF"/>
    <w:rsid w:val="00D13170"/>
    <w:rsid w:val="00D175E8"/>
    <w:rsid w:val="00D203ED"/>
    <w:rsid w:val="00D212BA"/>
    <w:rsid w:val="00D24802"/>
    <w:rsid w:val="00D25255"/>
    <w:rsid w:val="00D33C47"/>
    <w:rsid w:val="00D35CF6"/>
    <w:rsid w:val="00D35F53"/>
    <w:rsid w:val="00D36E5F"/>
    <w:rsid w:val="00D37D48"/>
    <w:rsid w:val="00D40625"/>
    <w:rsid w:val="00D412B7"/>
    <w:rsid w:val="00D51AAD"/>
    <w:rsid w:val="00D51FF6"/>
    <w:rsid w:val="00D602BF"/>
    <w:rsid w:val="00D63544"/>
    <w:rsid w:val="00D6415D"/>
    <w:rsid w:val="00D6568A"/>
    <w:rsid w:val="00D65A6B"/>
    <w:rsid w:val="00D67C95"/>
    <w:rsid w:val="00D71B1B"/>
    <w:rsid w:val="00D729DE"/>
    <w:rsid w:val="00D7376E"/>
    <w:rsid w:val="00D81CB2"/>
    <w:rsid w:val="00D8353D"/>
    <w:rsid w:val="00D910DC"/>
    <w:rsid w:val="00D919CF"/>
    <w:rsid w:val="00D92724"/>
    <w:rsid w:val="00D936BD"/>
    <w:rsid w:val="00D96C31"/>
    <w:rsid w:val="00D97FA1"/>
    <w:rsid w:val="00DA05D7"/>
    <w:rsid w:val="00DA5511"/>
    <w:rsid w:val="00DA59E8"/>
    <w:rsid w:val="00DB61BE"/>
    <w:rsid w:val="00DB6623"/>
    <w:rsid w:val="00DC4D2A"/>
    <w:rsid w:val="00DD07A1"/>
    <w:rsid w:val="00DD67A2"/>
    <w:rsid w:val="00DD715D"/>
    <w:rsid w:val="00DD73DA"/>
    <w:rsid w:val="00DD7540"/>
    <w:rsid w:val="00DE2A87"/>
    <w:rsid w:val="00DE4940"/>
    <w:rsid w:val="00DF0285"/>
    <w:rsid w:val="00DF2882"/>
    <w:rsid w:val="00E07B99"/>
    <w:rsid w:val="00E14846"/>
    <w:rsid w:val="00E17991"/>
    <w:rsid w:val="00E24318"/>
    <w:rsid w:val="00E27BEE"/>
    <w:rsid w:val="00E3217E"/>
    <w:rsid w:val="00E36D63"/>
    <w:rsid w:val="00E42806"/>
    <w:rsid w:val="00E43CC7"/>
    <w:rsid w:val="00E453E0"/>
    <w:rsid w:val="00E467FF"/>
    <w:rsid w:val="00E540AE"/>
    <w:rsid w:val="00E55100"/>
    <w:rsid w:val="00E57F25"/>
    <w:rsid w:val="00E715EB"/>
    <w:rsid w:val="00E750FD"/>
    <w:rsid w:val="00E83D8F"/>
    <w:rsid w:val="00E84A58"/>
    <w:rsid w:val="00E84C6E"/>
    <w:rsid w:val="00E853ED"/>
    <w:rsid w:val="00E86BE1"/>
    <w:rsid w:val="00E87175"/>
    <w:rsid w:val="00E95557"/>
    <w:rsid w:val="00E95717"/>
    <w:rsid w:val="00EA4A11"/>
    <w:rsid w:val="00EA518F"/>
    <w:rsid w:val="00EA5210"/>
    <w:rsid w:val="00EA6CCF"/>
    <w:rsid w:val="00EA796C"/>
    <w:rsid w:val="00EB05C2"/>
    <w:rsid w:val="00EB05E4"/>
    <w:rsid w:val="00EB2503"/>
    <w:rsid w:val="00EB6275"/>
    <w:rsid w:val="00EB6B57"/>
    <w:rsid w:val="00EC032A"/>
    <w:rsid w:val="00EC26C4"/>
    <w:rsid w:val="00EC4302"/>
    <w:rsid w:val="00EC470D"/>
    <w:rsid w:val="00EC6952"/>
    <w:rsid w:val="00EC7ECC"/>
    <w:rsid w:val="00ED6569"/>
    <w:rsid w:val="00EE6E3B"/>
    <w:rsid w:val="00F02094"/>
    <w:rsid w:val="00F03290"/>
    <w:rsid w:val="00F1111C"/>
    <w:rsid w:val="00F12D00"/>
    <w:rsid w:val="00F17CB2"/>
    <w:rsid w:val="00F24C6A"/>
    <w:rsid w:val="00F34AD9"/>
    <w:rsid w:val="00F418B1"/>
    <w:rsid w:val="00F4427C"/>
    <w:rsid w:val="00F53274"/>
    <w:rsid w:val="00F56051"/>
    <w:rsid w:val="00F60C15"/>
    <w:rsid w:val="00F647C2"/>
    <w:rsid w:val="00F64AD6"/>
    <w:rsid w:val="00F64B0D"/>
    <w:rsid w:val="00F740F2"/>
    <w:rsid w:val="00F76E3F"/>
    <w:rsid w:val="00F80D7C"/>
    <w:rsid w:val="00F91422"/>
    <w:rsid w:val="00F969DF"/>
    <w:rsid w:val="00FA001E"/>
    <w:rsid w:val="00FA3CE1"/>
    <w:rsid w:val="00FA3E70"/>
    <w:rsid w:val="00FA7DD3"/>
    <w:rsid w:val="00FB1799"/>
    <w:rsid w:val="00FB1D59"/>
    <w:rsid w:val="00FB522B"/>
    <w:rsid w:val="00FC1915"/>
    <w:rsid w:val="00FC31FF"/>
    <w:rsid w:val="00FC4061"/>
    <w:rsid w:val="00FC53B5"/>
    <w:rsid w:val="00FD0E3F"/>
    <w:rsid w:val="00FD4C49"/>
    <w:rsid w:val="00FE1B61"/>
    <w:rsid w:val="00FE6937"/>
    <w:rsid w:val="00FE6EBD"/>
    <w:rsid w:val="00FE7243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50C0D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0C0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C0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13A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118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8E7"/>
  </w:style>
  <w:style w:type="paragraph" w:styleId="Fuzeile">
    <w:name w:val="footer"/>
    <w:basedOn w:val="Standard"/>
    <w:link w:val="Fu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8E7"/>
  </w:style>
  <w:style w:type="character" w:customStyle="1" w:styleId="berschrift1Zchn">
    <w:name w:val="Überschrift 1 Zchn"/>
    <w:basedOn w:val="Absatz-Standardschriftart"/>
    <w:link w:val="berschrift1"/>
    <w:uiPriority w:val="9"/>
    <w:rsid w:val="00950C0D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C0D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36D63"/>
    <w:pPr>
      <w:spacing w:line="240" w:lineRule="auto"/>
      <w:contextualSpacing/>
    </w:pPr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D63"/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0C0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0C0D"/>
    <w:rPr>
      <w:rFonts w:ascii="Verdana" w:eastAsiaTheme="minorEastAsia" w:hAnsi="Verdan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50C0D"/>
    <w:rPr>
      <w:rFonts w:ascii="Verdana" w:hAnsi="Verdana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50C0D"/>
    <w:rPr>
      <w:rFonts w:ascii="Verdana" w:hAnsi="Verdana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13A0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8DE"/>
    <w:rPr>
      <w:rFonts w:ascii="Verdana" w:eastAsiaTheme="majorEastAsia" w:hAnsi="Verdana" w:cstheme="majorBidi"/>
      <w:i/>
      <w:iCs/>
      <w:color w:val="2E74B5" w:themeColor="accent1" w:themeShade="BF"/>
      <w:sz w:val="20"/>
    </w:rPr>
  </w:style>
  <w:style w:type="table" w:styleId="Tabellenraster">
    <w:name w:val="Table Grid"/>
    <w:basedOn w:val="NormaleTabelle"/>
    <w:uiPriority w:val="39"/>
    <w:rsid w:val="00E8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Num">
    <w:name w:val="FooterNum"/>
    <w:basedOn w:val="Fuzeile"/>
    <w:link w:val="FooterNumChar"/>
    <w:qFormat/>
    <w:rsid w:val="008E6E82"/>
    <w:pPr>
      <w:jc w:val="right"/>
    </w:pPr>
    <w:rPr>
      <w:rFonts w:ascii="Arial" w:hAnsi="Arial" w:cs="Arial"/>
    </w:rPr>
  </w:style>
  <w:style w:type="character" w:customStyle="1" w:styleId="FooterNumChar">
    <w:name w:val="FooterNum Char"/>
    <w:basedOn w:val="FuzeileZchn"/>
    <w:link w:val="FooterNum"/>
    <w:rsid w:val="008E6E82"/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B65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B7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0F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6A3CE2C7-566C-4DE2-9592-F31DD926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159D2282</Template>
  <TotalTime>0</TotalTime>
  <Pages>4</Pages>
  <Words>1180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2020-07-08T08:44:00Z</dcterms:created>
  <dcterms:modified xsi:type="dcterms:W3CDTF">2020-07-08T13:51:00Z</dcterms:modified>
</cp:coreProperties>
</file>